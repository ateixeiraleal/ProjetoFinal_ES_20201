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6727" w:rsidRDefault="00F26727">
      <w:pPr>
        <w:pStyle w:val="CabealhoCapa1"/>
      </w:pPr>
    </w:p>
    <w:p w:rsidR="00F26727" w:rsidRDefault="00F26727">
      <w:pPr>
        <w:pStyle w:val="CabealhoCapa2"/>
      </w:pPr>
    </w:p>
    <w:p w:rsidR="00F26727" w:rsidRDefault="00CC5ABA">
      <w:pPr>
        <w:jc w:val="center"/>
        <w:rPr>
          <w:rFonts w:ascii="Arial" w:hAnsi="Arial"/>
        </w:rPr>
        <w:sectPr w:rsidR="00F26727">
          <w:headerReference w:type="even" r:id="rId7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26727" w:rsidRDefault="00F2672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="001F3546">
                              <w:t>Pet for Friends</w:t>
                            </w:r>
                          </w:p>
                          <w:p w:rsidR="00F26727" w:rsidRDefault="00F26727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717049">
                              <w:t>1.0</w:t>
                            </w:r>
                            <w:r>
                              <w:t xml:space="preserve"> - </w:t>
                            </w:r>
                            <w:r w:rsidR="001F3546">
                              <w:t>Julho</w:t>
                            </w:r>
                            <w:r>
                              <w:t xml:space="preserve"> de </w:t>
                            </w:r>
                            <w:r w:rsidR="001F3546"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" filled="f" stroked="f">
                <v:path arrowok="t"/>
                <v:textbox inset="0,0,0,0">
                  <w:txbxContent>
                    <w:p w:rsidR="00F26727" w:rsidRDefault="00F2672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="001F3546">
                        <w:t>Pet for Friends</w:t>
                      </w:r>
                    </w:p>
                    <w:p w:rsidR="00F26727" w:rsidRDefault="00F26727">
                      <w:pPr>
                        <w:pStyle w:val="Verso"/>
                      </w:pPr>
                      <w:r>
                        <w:t xml:space="preserve">Versão </w:t>
                      </w:r>
                      <w:r w:rsidR="00717049">
                        <w:t>1.0</w:t>
                      </w:r>
                      <w:r>
                        <w:t xml:space="preserve"> - </w:t>
                      </w:r>
                      <w:r w:rsidR="001F3546">
                        <w:t>Julho</w:t>
                      </w:r>
                      <w:r>
                        <w:t xml:space="preserve"> de </w:t>
                      </w:r>
                      <w:r w:rsidR="001F3546">
                        <w:t>2020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F26727" w:rsidRDefault="00030773">
      <w:pPr>
        <w:pStyle w:val="Item"/>
      </w:pPr>
      <w:r>
        <w:t>Anderson Teixeira Leal</w:t>
      </w:r>
      <w:r w:rsidR="00F26727">
        <w:tab/>
        <w:t>&lt;</w:t>
      </w:r>
      <w:r w:rsidR="007C0541">
        <w:t>Desenvolvedor</w:t>
      </w:r>
      <w:r w:rsidR="00F26727">
        <w:t>&gt;</w:t>
      </w:r>
    </w:p>
    <w:p w:rsidR="00F26727" w:rsidRDefault="00030773" w:rsidP="00030773">
      <w:pPr>
        <w:pStyle w:val="Item"/>
      </w:pPr>
      <w:r>
        <w:t>Luccas Aparecido Pedroso de Assis</w:t>
      </w:r>
      <w:r w:rsidR="00F26727">
        <w:tab/>
        <w:t>&lt;</w:t>
      </w:r>
      <w:r w:rsidR="007C0541">
        <w:t>Desenvolvedor</w:t>
      </w:r>
      <w:r w:rsidR="00F26727">
        <w:t>&gt;</w:t>
      </w:r>
    </w:p>
    <w:p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ED0034" w:rsidRDefault="00DE3A12" w:rsidP="001149E6">
      <w:pPr>
        <w:ind w:firstLine="576"/>
        <w:jc w:val="both"/>
        <w:divId w:val="1033581080"/>
        <w:rPr>
          <w:sz w:val="24"/>
          <w:szCs w:val="24"/>
        </w:rPr>
      </w:pPr>
      <w:r>
        <w:t>Este manual destina-se ao Prof. Dr. Antônio Maria Pereira Rezende, da Universidade Federal de Lavras e tem a finalidade educacional avaliativa, como parte das exigências da Disciplina de Engenharia de Software, do Curso de</w:t>
      </w:r>
      <w:r w:rsidR="00C732B5">
        <w:t xml:space="preserve"> </w:t>
      </w:r>
      <w:r>
        <w:t>Bacharelado em Sistemas de Informação. D</w:t>
      </w:r>
      <w:r w:rsidR="00C732B5">
        <w:t>e</w:t>
      </w:r>
      <w:r>
        <w:t>stina-se ainda</w:t>
      </w:r>
      <w:r w:rsidR="005557E6">
        <w:t xml:space="preserve"> </w:t>
      </w:r>
      <w:r w:rsidR="005557E6">
        <w:t>destina-se aos desenvolvedores</w:t>
      </w:r>
      <w:r w:rsidR="00824933">
        <w:t>,</w:t>
      </w:r>
      <w:r w:rsidR="005557E6">
        <w:t xml:space="preserve"> os usuários finais</w:t>
      </w:r>
      <w:r w:rsidR="00824933">
        <w:t xml:space="preserve"> e </w:t>
      </w:r>
      <w:r w:rsidR="00824933">
        <w:t xml:space="preserve">aos </w:t>
      </w:r>
      <w:r w:rsidR="00824933">
        <w:t xml:space="preserve">demais </w:t>
      </w:r>
      <w:r w:rsidR="00824933">
        <w:t>interessados em conhecer nosso sistema e suas funcionalidades</w:t>
      </w:r>
      <w:r w:rsidR="00B72F7E">
        <w:t>. P</w:t>
      </w:r>
      <w:r w:rsidR="005557E6">
        <w:t xml:space="preserve">or meio deste </w:t>
      </w:r>
      <w:r w:rsidR="00B72F7E">
        <w:t xml:space="preserve">documento serão </w:t>
      </w:r>
      <w:r w:rsidR="005557E6">
        <w:t>especificado</w:t>
      </w:r>
      <w:r w:rsidR="00CA6537">
        <w:t>s</w:t>
      </w:r>
      <w:r w:rsidR="005557E6">
        <w:t xml:space="preserve"> os requisitos para o sistema Pet for Friend,</w:t>
      </w:r>
      <w:r w:rsidR="00B76039">
        <w:t xml:space="preserve"> </w:t>
      </w:r>
      <w:r>
        <w:t>assim com</w:t>
      </w:r>
      <w:r w:rsidR="00B76039">
        <w:t>o</w:t>
      </w:r>
      <w:r>
        <w:t xml:space="preserve"> as tecnologia envolvidas para elaboração do mesmo.</w:t>
      </w:r>
    </w:p>
    <w:p w:rsidR="00F26727" w:rsidRDefault="002057CE" w:rsidP="00685E37">
      <w:pPr>
        <w:pStyle w:val="Sumrio-Captulo"/>
        <w:ind w:right="-427" w:firstLine="576"/>
        <w:jc w:val="both"/>
      </w:pPr>
      <w:r>
        <w:br w:type="page"/>
      </w:r>
      <w:r w:rsidR="00F26727">
        <w:lastRenderedPageBreak/>
        <w:t>Sumário</w:t>
      </w:r>
    </w:p>
    <w:p w:rsidR="00A33543" w:rsidRDefault="00F26727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A33543">
        <w:rPr>
          <w:noProof/>
        </w:rPr>
        <w:t>Visão geral deste documento</w:t>
      </w:r>
      <w:r w:rsidR="00A33543">
        <w:rPr>
          <w:noProof/>
        </w:rPr>
        <w:tab/>
      </w:r>
      <w:r w:rsidR="00A33543">
        <w:rPr>
          <w:noProof/>
        </w:rPr>
        <w:fldChar w:fldCharType="begin"/>
      </w:r>
      <w:r w:rsidR="00A33543">
        <w:rPr>
          <w:noProof/>
        </w:rPr>
        <w:instrText xml:space="preserve"> PAGEREF _Toc44707961 \h </w:instrText>
      </w:r>
      <w:r w:rsidR="00A33543">
        <w:rPr>
          <w:noProof/>
        </w:rPr>
      </w:r>
      <w:r w:rsidR="00A33543">
        <w:rPr>
          <w:noProof/>
        </w:rPr>
        <w:fldChar w:fldCharType="separate"/>
      </w:r>
      <w:r w:rsidR="00A33543">
        <w:rPr>
          <w:noProof/>
        </w:rPr>
        <w:t>1</w:t>
      </w:r>
      <w:r w:rsidR="00A33543"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5914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5914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Escopos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5914">
        <w:rPr>
          <w:noProof/>
        </w:rPr>
        <w:t>Foram identificados cinco usuários do sistema XXX denominados de GardenAdmin, Caixa, Investidor, Cliente Pessoa Física e Cliente Pessoa Jurídica, abaixo detalhados.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5914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5914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 xml:space="preserve">Requisitos do Estoque </w:t>
      </w:r>
      <w:r w:rsidRPr="00985914">
        <w:rPr>
          <w:noProof/>
          <w:color w:val="5B9BD5"/>
        </w:rPr>
        <w:t>&lt;Nome de subseção para agrupar requisitos correlacionados&gt;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985914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33543" w:rsidRDefault="00A3354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_Toc44707999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:rsidR="00F26727" w:rsidRDefault="00F26727">
      <w:pPr>
        <w:sectPr w:rsidR="00F26727">
          <w:headerReference w:type="default" r:id="rId8"/>
          <w:footerReference w:type="default" r:id="rId9"/>
          <w:pgSz w:w="11906" w:h="16838" w:code="9"/>
          <w:pgMar w:top="1134" w:right="1701" w:bottom="2041" w:left="1134" w:header="680" w:footer="680" w:gutter="567"/>
          <w:cols w:space="720"/>
        </w:sectPr>
      </w:pPr>
    </w:p>
    <w:p w:rsidR="00F26727" w:rsidRDefault="00F26727" w:rsidP="00631CAB">
      <w:pPr>
        <w:pStyle w:val="Ttulo1"/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</w:p>
    <w:p w:rsidR="001903F5" w:rsidRDefault="001903F5" w:rsidP="001B03B7">
      <w:pPr>
        <w:spacing w:line="360" w:lineRule="auto"/>
        <w:jc w:val="both"/>
        <w:divId w:val="1574966689"/>
        <w:rPr>
          <w:sz w:val="24"/>
          <w:szCs w:val="24"/>
        </w:rPr>
      </w:pPr>
      <w:bookmarkStart w:id="9" w:name="_Toc467473440"/>
      <w:bookmarkStart w:id="10" w:name="_Toc467473972"/>
      <w:bookmarkStart w:id="11" w:name="_Toc467477711"/>
      <w:bookmarkStart w:id="12" w:name="_Toc467494865"/>
      <w:bookmarkStart w:id="13" w:name="_Toc467495235"/>
      <w:bookmarkStart w:id="14" w:name="_Toc468086041"/>
      <w:r>
        <w:t xml:space="preserve">O documento tem a finalidade de prover mecanismo de avaliação, por parte do professor, sobre os conhecimentos adquiridos pelos autores, durante o curso da disciplna de Engenharia de Software do curso de Sistemas de Informação. Tem ainda as finalidades de especificar o sistema </w:t>
      </w:r>
      <w:r w:rsidR="00E07A87">
        <w:t>Pet for Friend</w:t>
      </w:r>
      <w:r>
        <w:t xml:space="preserve">, </w:t>
      </w:r>
      <w:r w:rsidR="00D26F09">
        <w:t>de autoria da equipe</w:t>
      </w:r>
      <w:r>
        <w:t xml:space="preserve"> desenvolv</w:t>
      </w:r>
      <w:r w:rsidR="00D26F09">
        <w:t>edora</w:t>
      </w:r>
      <w:r>
        <w:t xml:space="preserve">, o qual trata-se de um “Sistema </w:t>
      </w:r>
      <w:r w:rsidR="00D26F09">
        <w:t>para Adoção Responsável de Animais</w:t>
      </w:r>
      <w:r>
        <w:t>”, além de fornecer aos desenvolvedores as informações necessárias para o projeto e implementação, assim como para a realização dos testes e homologação do sistema.</w:t>
      </w:r>
    </w:p>
    <w:p w:rsidR="00F26727" w:rsidRDefault="00F26727">
      <w:pPr>
        <w:pStyle w:val="Ttulo2"/>
      </w:pPr>
      <w:bookmarkStart w:id="15" w:name="_Toc44707961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F26727" w:rsidRDefault="00F26727" w:rsidP="001B03B7">
      <w:pPr>
        <w:pStyle w:val="TextoNormal"/>
        <w:spacing w:line="360" w:lineRule="auto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B47631">
        <w:t>Pet for Friend</w:t>
      </w:r>
      <w:r>
        <w:t xml:space="preserve"> e estão organizadas como descrito abaixo.</w:t>
      </w:r>
    </w:p>
    <w:p w:rsidR="00EC724F" w:rsidRPr="00E94FCC" w:rsidRDefault="00F26727" w:rsidP="001B03B7">
      <w:pPr>
        <w:pStyle w:val="Commarcadores"/>
        <w:spacing w:line="360" w:lineRule="auto"/>
        <w:jc w:val="both"/>
      </w:pPr>
      <w:r>
        <w:t xml:space="preserve">Seção </w:t>
      </w:r>
      <w:r w:rsidR="0086573D">
        <w:t>1</w:t>
      </w:r>
      <w:r w:rsidRPr="00EC724F">
        <w:t xml:space="preserve"> – </w:t>
      </w:r>
      <w:r w:rsidRPr="00EC724F">
        <w:rPr>
          <w:b w:val="0"/>
          <w:bCs/>
        </w:rPr>
        <w:t>Descrição geral do sistema: apresenta uma visão geral do sistema, caracterizando qual é o seu escopo e descrevendo seus usuários.</w:t>
      </w:r>
    </w:p>
    <w:p w:rsidR="00E94FCC" w:rsidRPr="00BC1682" w:rsidRDefault="00E94FCC" w:rsidP="001B03B7">
      <w:pPr>
        <w:pStyle w:val="Commarcadores"/>
        <w:numPr>
          <w:ilvl w:val="1"/>
          <w:numId w:val="35"/>
        </w:numPr>
        <w:spacing w:line="360" w:lineRule="auto"/>
        <w:jc w:val="both"/>
      </w:pPr>
      <w:r>
        <w:t>Subseção 1.1</w:t>
      </w:r>
      <w:r w:rsidR="00C6290A">
        <w:rPr>
          <w:b w:val="0"/>
          <w:bCs/>
        </w:rPr>
        <w:t xml:space="preserve"> – Visão geral do sistema</w:t>
      </w:r>
      <w:r w:rsidR="00BC1682">
        <w:rPr>
          <w:b w:val="0"/>
          <w:bCs/>
        </w:rPr>
        <w:t>.</w:t>
      </w:r>
    </w:p>
    <w:p w:rsidR="00BC1682" w:rsidRPr="00576327" w:rsidRDefault="00BC1682" w:rsidP="001B03B7">
      <w:pPr>
        <w:pStyle w:val="Commarcadores"/>
        <w:numPr>
          <w:ilvl w:val="1"/>
          <w:numId w:val="35"/>
        </w:numPr>
        <w:spacing w:line="360" w:lineRule="auto"/>
        <w:jc w:val="both"/>
      </w:pPr>
      <w:r>
        <w:t>Subseção 1.2</w:t>
      </w:r>
      <w:r w:rsidR="00576327">
        <w:rPr>
          <w:b w:val="0"/>
          <w:bCs/>
        </w:rPr>
        <w:t xml:space="preserve"> – Escopos</w:t>
      </w:r>
    </w:p>
    <w:p w:rsidR="00576327" w:rsidRDefault="00576327" w:rsidP="001B03B7">
      <w:pPr>
        <w:pStyle w:val="Commarcadores"/>
        <w:numPr>
          <w:ilvl w:val="1"/>
          <w:numId w:val="35"/>
        </w:numPr>
        <w:spacing w:line="360" w:lineRule="auto"/>
        <w:jc w:val="both"/>
      </w:pPr>
      <w:r>
        <w:t>Subseção 1.3</w:t>
      </w:r>
      <w:r>
        <w:rPr>
          <w:b w:val="0"/>
          <w:bCs/>
        </w:rPr>
        <w:t xml:space="preserve"> – Usuários</w:t>
      </w:r>
    </w:p>
    <w:p w:rsidR="00F26727" w:rsidRPr="00EC724F" w:rsidRDefault="00F26727" w:rsidP="001B03B7">
      <w:pPr>
        <w:pStyle w:val="Commarcadores"/>
        <w:spacing w:line="360" w:lineRule="auto"/>
        <w:jc w:val="both"/>
      </w:pPr>
      <w:r>
        <w:t xml:space="preserve">Seção </w:t>
      </w:r>
      <w:r w:rsidR="00B0697B">
        <w:t>2</w:t>
      </w:r>
      <w:r w:rsidRPr="00EC724F">
        <w:t xml:space="preserve"> – </w:t>
      </w:r>
      <w:r w:rsidRPr="00EC724F">
        <w:rPr>
          <w:b w:val="0"/>
          <w:bCs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F26727" w:rsidRDefault="00F26727" w:rsidP="001B03B7">
      <w:pPr>
        <w:pStyle w:val="Commarcadores"/>
        <w:spacing w:line="360" w:lineRule="auto"/>
        <w:jc w:val="both"/>
      </w:pPr>
      <w:r>
        <w:t xml:space="preserve">Seção </w:t>
      </w:r>
      <w:r w:rsidR="00B0697B">
        <w:t>3</w:t>
      </w:r>
      <w:r>
        <w:t xml:space="preserve"> – </w:t>
      </w:r>
      <w:r w:rsidRPr="00EC724F">
        <w:rPr>
          <w:b w:val="0"/>
          <w:bCs/>
        </w:rPr>
        <w:t>Requisitos não funcionais: especifica todos os requisitos não funcionais do sistema, divididos em requisitos de usabilidade, confiabilidade, desempenho, segurança, distribuição, adequação a padrões e requisitos de hardware e software.</w:t>
      </w:r>
    </w:p>
    <w:p w:rsidR="00F26727" w:rsidRDefault="00F26727" w:rsidP="001B03B7">
      <w:pPr>
        <w:pStyle w:val="Commarcadores"/>
        <w:spacing w:line="360" w:lineRule="auto"/>
        <w:jc w:val="both"/>
      </w:pPr>
      <w:r>
        <w:t xml:space="preserve">Seção </w:t>
      </w:r>
      <w:r w:rsidR="00B0697B">
        <w:t>4</w:t>
      </w:r>
      <w:r>
        <w:t xml:space="preserve"> – </w:t>
      </w:r>
      <w:r w:rsidRPr="00EC724F">
        <w:rPr>
          <w:b w:val="0"/>
          <w:bCs/>
        </w:rPr>
        <w:t>Descrição da interface com o usuário: apresenta desenhos, figuras ou rascunhos de telas do sistema.</w:t>
      </w:r>
    </w:p>
    <w:p w:rsidR="001A74BB" w:rsidRDefault="001A74BB" w:rsidP="001A74BB">
      <w:pPr>
        <w:pStyle w:val="Ttulo2"/>
      </w:pPr>
      <w:bookmarkStart w:id="16" w:name="_Toc44707962"/>
      <w:r>
        <w:t>Glossário, Siglas e Acrogramas</w:t>
      </w:r>
      <w:bookmarkEnd w:id="16"/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>Apadrinhar</w:t>
      </w:r>
      <w:r w:rsidRPr="0072628C">
        <w:rPr>
          <w:sz w:val="22"/>
          <w:szCs w:val="22"/>
        </w:rPr>
        <w:t xml:space="preserve"> - Fornecer insumos para manutenção de um animal em posse de algum colaborador.</w:t>
      </w:r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>Colaborador</w:t>
      </w:r>
      <w:r w:rsidRPr="0072628C">
        <w:rPr>
          <w:sz w:val="22"/>
          <w:szCs w:val="22"/>
        </w:rPr>
        <w:t xml:space="preserve"> - Nome dado às ONGs ou lares temporários.</w:t>
      </w:r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>Friend</w:t>
      </w:r>
      <w:r w:rsidRPr="0072628C">
        <w:rPr>
          <w:sz w:val="22"/>
          <w:szCs w:val="22"/>
        </w:rPr>
        <w:t xml:space="preserve"> - Nome do usuário que utiliza o sistema para adotar, disponibilizar, apadrinhar um animal ou encontrar um parceiro ou colaborador.</w:t>
      </w:r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lastRenderedPageBreak/>
        <w:t>Padrinho</w:t>
      </w:r>
      <w:r w:rsidRPr="0072628C">
        <w:rPr>
          <w:sz w:val="22"/>
          <w:szCs w:val="22"/>
        </w:rPr>
        <w:t xml:space="preserve"> - Quando um friend se disponibiliza a apadrinhar um animal.</w:t>
      </w:r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 xml:space="preserve">Parceiro </w:t>
      </w:r>
      <w:r w:rsidRPr="0072628C">
        <w:rPr>
          <w:sz w:val="22"/>
          <w:szCs w:val="22"/>
        </w:rPr>
        <w:t>- Nome dos usuários responsáveis pela saúde dos animais (médicos e clínicas veterinárias).</w:t>
      </w:r>
    </w:p>
    <w:p w:rsidR="00F80559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>Pet</w:t>
      </w:r>
      <w:r w:rsidRPr="0072628C">
        <w:rPr>
          <w:sz w:val="22"/>
          <w:szCs w:val="22"/>
        </w:rPr>
        <w:t xml:space="preserve"> - Nome do usuário que representa um animal.</w:t>
      </w:r>
    </w:p>
    <w:p w:rsidR="001A74BB" w:rsidRPr="0072628C" w:rsidRDefault="00F80559" w:rsidP="0072628C">
      <w:pPr>
        <w:pStyle w:val="PargrafodaLista"/>
        <w:numPr>
          <w:ilvl w:val="0"/>
          <w:numId w:val="38"/>
        </w:numPr>
        <w:spacing w:line="360" w:lineRule="auto"/>
        <w:divId w:val="1229803587"/>
        <w:rPr>
          <w:sz w:val="22"/>
          <w:szCs w:val="22"/>
        </w:rPr>
      </w:pPr>
      <w:r w:rsidRPr="0072628C">
        <w:rPr>
          <w:b/>
          <w:bCs/>
          <w:sz w:val="22"/>
          <w:szCs w:val="22"/>
        </w:rPr>
        <w:t>Pet for Friend</w:t>
      </w:r>
      <w:r w:rsidRPr="0072628C">
        <w:rPr>
          <w:sz w:val="22"/>
          <w:szCs w:val="22"/>
        </w:rPr>
        <w:t xml:space="preserve"> - Nome do sistema.</w:t>
      </w:r>
    </w:p>
    <w:p w:rsidR="001A74BB" w:rsidRDefault="001A74BB" w:rsidP="001A74BB">
      <w:pPr>
        <w:pStyle w:val="Ttulo2"/>
      </w:pPr>
      <w:bookmarkStart w:id="17" w:name="_Toc44707963"/>
      <w:r>
        <w:t>Definições</w:t>
      </w:r>
      <w:r w:rsidR="005C5014">
        <w:t xml:space="preserve"> e Atributos de Requisitos</w:t>
      </w:r>
      <w:bookmarkEnd w:id="17"/>
    </w:p>
    <w:p w:rsidR="00F26727" w:rsidRDefault="00F26727">
      <w:pPr>
        <w:pStyle w:val="Ttulo3"/>
      </w:pPr>
      <w:bookmarkStart w:id="18" w:name="_Toc468086043"/>
      <w:bookmarkStart w:id="19" w:name="_Toc44707964"/>
      <w:r>
        <w:t>Identificação dos Requisitos</w:t>
      </w:r>
      <w:bookmarkEnd w:id="18"/>
      <w:bookmarkEnd w:id="19"/>
      <w:r>
        <w:t xml:space="preserve"> </w:t>
      </w:r>
    </w:p>
    <w:p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:rsidR="00F26727" w:rsidRDefault="00F26727">
      <w:pPr>
        <w:pStyle w:val="Ttulo3"/>
      </w:pPr>
      <w:bookmarkStart w:id="20" w:name="_Toc468086044"/>
      <w:bookmarkStart w:id="21" w:name="_Toc44707965"/>
      <w:r>
        <w:t>Prioridades dos Requisitos</w:t>
      </w:r>
      <w:bookmarkEnd w:id="20"/>
      <w:bookmarkEnd w:id="21"/>
    </w:p>
    <w:p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F26727" w:rsidRDefault="00F26727" w:rsidP="00EC724F">
      <w:pPr>
        <w:pStyle w:val="Commarcadores"/>
      </w:pPr>
      <w:r>
        <w:t>Essencial é o requisito sem o qual o sistema não entra em funcionamento. Requisitos essenciais são requisitos imprescindíveis, que têm que ser implementados impreterivelmente.</w:t>
      </w:r>
    </w:p>
    <w:p w:rsidR="00F26727" w:rsidRDefault="00F26727" w:rsidP="00EC724F">
      <w:pPr>
        <w:pStyle w:val="Commarcadores"/>
      </w:pPr>
      <w:r>
        <w:t>Importante é o requisito sem o qual o sistema entra em funcionamento, mas de forma não satisfatória. Requisitos importantes devem ser implementados, mas, se não forem, o sistema poderá ser implantado e usado mesmo assim.</w:t>
      </w:r>
    </w:p>
    <w:p w:rsidR="00F26727" w:rsidRDefault="00F26727" w:rsidP="00EC724F">
      <w:pPr>
        <w:pStyle w:val="Commarcadores"/>
      </w:pPr>
      <w:r>
        <w:t>Desejável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26727" w:rsidRDefault="00C1576A" w:rsidP="00C1576A">
      <w:pPr>
        <w:pStyle w:val="Ttulo2"/>
        <w:numPr>
          <w:ilvl w:val="0"/>
          <w:numId w:val="0"/>
        </w:numPr>
      </w:pPr>
      <w:bookmarkStart w:id="22" w:name="_Hlt467473290"/>
      <w:bookmarkStart w:id="23" w:name="_Ref471394537"/>
      <w:bookmarkStart w:id="24" w:name="_Toc467473442"/>
      <w:bookmarkStart w:id="25" w:name="_Toc467473974"/>
      <w:bookmarkStart w:id="26" w:name="_Toc467477713"/>
      <w:bookmarkStart w:id="27" w:name="_Toc467494867"/>
      <w:bookmarkStart w:id="28" w:name="_Toc467495237"/>
      <w:bookmarkStart w:id="29" w:name="_Toc468086045"/>
      <w:bookmarkStart w:id="30" w:name="_Toc44707966"/>
      <w:bookmarkEnd w:id="22"/>
      <w:r>
        <w:t>Formulários coletados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:rsidR="00C1576A" w:rsidRPr="00C1576A" w:rsidRDefault="00C1576A" w:rsidP="00C1576A">
      <w:pPr>
        <w:pStyle w:val="TextoNormal"/>
      </w:pPr>
    </w:p>
    <w:p w:rsidR="00F26727" w:rsidRDefault="00F26727" w:rsidP="00C1576A">
      <w:pPr>
        <w:pStyle w:val="Numerada"/>
        <w:sectPr w:rsidR="00F26727">
          <w:headerReference w:type="even" r:id="rId10"/>
          <w:head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1" w:name="_Toc467473443"/>
    <w:bookmarkStart w:id="32" w:name="_Toc467473975"/>
    <w:bookmarkStart w:id="33" w:name="_Toc467477714"/>
    <w:bookmarkStart w:id="34" w:name="_Toc467494868"/>
    <w:bookmarkStart w:id="35" w:name="_Toc467495238"/>
    <w:bookmarkStart w:id="36" w:name="_Toc468086046"/>
    <w:p w:rsidR="00F26727" w:rsidRDefault="007C05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2" o:title=""/>
          </v:shape>
          <o:OLEObject Type="Embed" ProgID="Word.Picture.6" ShapeID="_x0000_i1025" DrawAspect="Content" ObjectID="_1655321043" r:id="rId13"/>
        </w:object>
      </w:r>
    </w:p>
    <w:p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631CAB" w:rsidRDefault="00F26727" w:rsidP="003E2F5D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w:rsidR="00B045A1" w:rsidRPr="00B045A1" w:rsidRDefault="00B045A1" w:rsidP="00B045A1">
      <w:pPr>
        <w:pStyle w:val="Ttulo2"/>
        <w:divId w:val="183785403"/>
      </w:pPr>
      <w:bookmarkStart w:id="37" w:name="_Toc44707967"/>
      <w:r>
        <w:t>Visão Geral</w:t>
      </w:r>
      <w:bookmarkEnd w:id="37"/>
    </w:p>
    <w:p w:rsidR="003E2F5D" w:rsidRDefault="003E2F5D" w:rsidP="002F28F6">
      <w:pPr>
        <w:pStyle w:val="PargrafodaLista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1D3379">
        <w:rPr>
          <w:sz w:val="22"/>
          <w:szCs w:val="22"/>
        </w:rPr>
        <w:t>O sistema tem como objetivo oferecer o controle de pets, friends, parceiros e colaboradores.</w:t>
      </w:r>
    </w:p>
    <w:p w:rsidR="003E2F5D" w:rsidRDefault="003E2F5D" w:rsidP="002F28F6">
      <w:pPr>
        <w:pStyle w:val="PargrafodaLista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1D3379">
        <w:rPr>
          <w:sz w:val="22"/>
          <w:szCs w:val="22"/>
        </w:rPr>
        <w:t>Cada um dos usuários têm diferentes níveis de acesso de acordo com suas necessidades e obrigações.</w:t>
      </w:r>
    </w:p>
    <w:p w:rsidR="003E2F5D" w:rsidRDefault="003E2F5D" w:rsidP="002F28F6">
      <w:pPr>
        <w:pStyle w:val="PargrafodaLista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1D3379">
        <w:rPr>
          <w:sz w:val="22"/>
          <w:szCs w:val="22"/>
        </w:rPr>
        <w:t>Todo o sistema deverá contar com integração on-line na internet entre os Friends e os Pets para que haja o acompanhamento frequente de seus animais incluindo o acompanhamento veterinário de um dos parceiros ou estadia com um colaborador.</w:t>
      </w:r>
    </w:p>
    <w:p w:rsidR="003E2F5D" w:rsidRDefault="003E2F5D" w:rsidP="002F28F6">
      <w:pPr>
        <w:pStyle w:val="PargrafodaLista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 w:rsidRPr="001D3379">
        <w:rPr>
          <w:sz w:val="22"/>
          <w:szCs w:val="22"/>
        </w:rPr>
        <w:t>Em breve será possível disponibilizar mídias sobre os pets e interagir com outros friends.</w:t>
      </w:r>
    </w:p>
    <w:p w:rsidR="00B06729" w:rsidRDefault="00B06729" w:rsidP="006166BA">
      <w:pPr>
        <w:jc w:val="both"/>
        <w:divId w:val="183785403"/>
        <w:rPr>
          <w:sz w:val="22"/>
          <w:szCs w:val="22"/>
        </w:rPr>
      </w:pPr>
    </w:p>
    <w:p w:rsidR="00B06729" w:rsidRDefault="00B06729" w:rsidP="00B06729">
      <w:pPr>
        <w:pStyle w:val="Ttulo2"/>
        <w:divId w:val="183785403"/>
      </w:pPr>
      <w:bookmarkStart w:id="38" w:name="_Toc44707968"/>
      <w:r>
        <w:t>Escopos</w:t>
      </w:r>
      <w:bookmarkEnd w:id="38"/>
    </w:p>
    <w:p w:rsidR="00B06729" w:rsidRPr="00B06729" w:rsidRDefault="00B06729" w:rsidP="00576648">
      <w:pPr>
        <w:pStyle w:val="western"/>
        <w:numPr>
          <w:ilvl w:val="0"/>
          <w:numId w:val="40"/>
        </w:numPr>
        <w:spacing w:after="0" w:line="360" w:lineRule="auto"/>
        <w:divId w:val="1392384370"/>
        <w:rPr>
          <w:sz w:val="22"/>
          <w:szCs w:val="22"/>
        </w:rPr>
      </w:pPr>
      <w:r w:rsidRPr="00B06729">
        <w:rPr>
          <w:sz w:val="22"/>
          <w:szCs w:val="22"/>
        </w:rPr>
        <w:t xml:space="preserve">O sistema permitirá que o usuário cadastre-se como </w:t>
      </w:r>
      <w:r w:rsidRPr="00B06729">
        <w:rPr>
          <w:i/>
          <w:iCs/>
          <w:sz w:val="22"/>
          <w:szCs w:val="22"/>
        </w:rPr>
        <w:t xml:space="preserve">friend </w:t>
      </w:r>
      <w:r w:rsidRPr="00B06729">
        <w:rPr>
          <w:sz w:val="22"/>
          <w:szCs w:val="22"/>
        </w:rPr>
        <w:t xml:space="preserve">ou </w:t>
      </w:r>
      <w:r w:rsidRPr="00B06729">
        <w:rPr>
          <w:i/>
          <w:iCs/>
          <w:sz w:val="22"/>
          <w:szCs w:val="22"/>
        </w:rPr>
        <w:t>parceiro</w:t>
      </w:r>
      <w:r w:rsidRPr="00B06729">
        <w:rPr>
          <w:sz w:val="22"/>
          <w:szCs w:val="22"/>
        </w:rPr>
        <w:t>.</w:t>
      </w:r>
    </w:p>
    <w:p w:rsidR="00B06729" w:rsidRPr="00B06729" w:rsidRDefault="00B06729" w:rsidP="00576648">
      <w:pPr>
        <w:pStyle w:val="western"/>
        <w:numPr>
          <w:ilvl w:val="0"/>
          <w:numId w:val="40"/>
        </w:numPr>
        <w:spacing w:after="0" w:line="360" w:lineRule="auto"/>
        <w:divId w:val="1392384370"/>
        <w:rPr>
          <w:sz w:val="22"/>
          <w:szCs w:val="22"/>
        </w:rPr>
      </w:pPr>
      <w:r w:rsidRPr="00B06729">
        <w:rPr>
          <w:sz w:val="22"/>
          <w:szCs w:val="22"/>
        </w:rPr>
        <w:t xml:space="preserve">Os usuários do tipo </w:t>
      </w:r>
      <w:r w:rsidRPr="00B06729">
        <w:rPr>
          <w:i/>
          <w:iCs/>
          <w:sz w:val="22"/>
          <w:szCs w:val="22"/>
        </w:rPr>
        <w:t xml:space="preserve">friend </w:t>
      </w:r>
      <w:r w:rsidRPr="00B06729">
        <w:rPr>
          <w:sz w:val="22"/>
          <w:szCs w:val="22"/>
        </w:rPr>
        <w:t xml:space="preserve">permite que ele visualize e cadastre </w:t>
      </w:r>
      <w:r w:rsidRPr="00B06729">
        <w:rPr>
          <w:i/>
          <w:iCs/>
          <w:sz w:val="22"/>
          <w:szCs w:val="22"/>
        </w:rPr>
        <w:t xml:space="preserve">pets </w:t>
      </w:r>
      <w:r w:rsidRPr="00B06729">
        <w:rPr>
          <w:sz w:val="22"/>
          <w:szCs w:val="22"/>
        </w:rPr>
        <w:t xml:space="preserve">disponíveis, candidatar-se a adotar ou apadrinhar o </w:t>
      </w:r>
      <w:r w:rsidRPr="00B06729">
        <w:rPr>
          <w:i/>
          <w:iCs/>
          <w:sz w:val="22"/>
          <w:szCs w:val="22"/>
        </w:rPr>
        <w:t>pet</w:t>
      </w:r>
      <w:r w:rsidRPr="00B06729">
        <w:rPr>
          <w:b/>
          <w:bCs/>
          <w:sz w:val="22"/>
          <w:szCs w:val="22"/>
        </w:rPr>
        <w:t xml:space="preserve">, </w:t>
      </w:r>
      <w:r w:rsidRPr="00B06729">
        <w:rPr>
          <w:sz w:val="22"/>
          <w:szCs w:val="22"/>
        </w:rPr>
        <w:t xml:space="preserve">localizar e contatar um dos parceiros; os usuários </w:t>
      </w:r>
      <w:r w:rsidRPr="00B06729">
        <w:rPr>
          <w:i/>
          <w:iCs/>
          <w:sz w:val="22"/>
          <w:szCs w:val="22"/>
        </w:rPr>
        <w:t xml:space="preserve">parceiros </w:t>
      </w:r>
      <w:r w:rsidRPr="00B06729">
        <w:rPr>
          <w:sz w:val="22"/>
          <w:szCs w:val="22"/>
        </w:rPr>
        <w:t xml:space="preserve">permitem o acompanhamento dos </w:t>
      </w:r>
      <w:r w:rsidRPr="00B06729">
        <w:rPr>
          <w:i/>
          <w:iCs/>
          <w:sz w:val="22"/>
          <w:szCs w:val="22"/>
        </w:rPr>
        <w:t>pets</w:t>
      </w:r>
      <w:r w:rsidRPr="00B06729">
        <w:rPr>
          <w:b/>
          <w:bCs/>
          <w:sz w:val="22"/>
          <w:szCs w:val="22"/>
        </w:rPr>
        <w:t xml:space="preserve">, </w:t>
      </w:r>
      <w:r w:rsidRPr="00B06729">
        <w:rPr>
          <w:sz w:val="22"/>
          <w:szCs w:val="22"/>
        </w:rPr>
        <w:t xml:space="preserve">responder contato dos </w:t>
      </w:r>
      <w:r w:rsidRPr="00B06729">
        <w:rPr>
          <w:i/>
          <w:iCs/>
          <w:sz w:val="22"/>
          <w:szCs w:val="22"/>
        </w:rPr>
        <w:t xml:space="preserve">friends </w:t>
      </w:r>
      <w:r w:rsidRPr="00B06729">
        <w:rPr>
          <w:sz w:val="22"/>
          <w:szCs w:val="22"/>
        </w:rPr>
        <w:t>e adicionar informações sobre a saúde do animal.</w:t>
      </w:r>
    </w:p>
    <w:p w:rsidR="00B06729" w:rsidRDefault="00B06729" w:rsidP="00576648">
      <w:pPr>
        <w:pStyle w:val="western"/>
        <w:numPr>
          <w:ilvl w:val="0"/>
          <w:numId w:val="40"/>
        </w:numPr>
        <w:spacing w:after="0" w:line="360" w:lineRule="auto"/>
        <w:divId w:val="1392384370"/>
        <w:rPr>
          <w:sz w:val="22"/>
          <w:szCs w:val="22"/>
        </w:rPr>
      </w:pPr>
      <w:bookmarkStart w:id="39" w:name="_17dp8vu"/>
      <w:bookmarkEnd w:id="39"/>
      <w:r w:rsidRPr="00B06729">
        <w:rPr>
          <w:sz w:val="22"/>
          <w:szCs w:val="22"/>
        </w:rPr>
        <w:t>O sistema deve ser independente e cuidar sozinho das tarefas de autenticação e comunicação com o banco de dados.</w:t>
      </w:r>
    </w:p>
    <w:p w:rsidR="00576648" w:rsidRPr="00B06729" w:rsidRDefault="00B045A1" w:rsidP="00B045A1">
      <w:pPr>
        <w:pStyle w:val="Ttulo2"/>
        <w:divId w:val="1392384370"/>
      </w:pPr>
      <w:bookmarkStart w:id="40" w:name="_Toc44707969"/>
      <w:r>
        <w:t>Usuários</w:t>
      </w:r>
      <w:bookmarkEnd w:id="40"/>
    </w:p>
    <w:p w:rsidR="006819AE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r w:rsidRPr="006819AE">
        <w:rPr>
          <w:sz w:val="22"/>
          <w:szCs w:val="22"/>
        </w:rPr>
        <w:t>Foram identificados 5 usuários para o sistema, cada qual com nível de privilégios diferentes:</w:t>
      </w:r>
      <w:r w:rsidRPr="006819AE">
        <w:rPr>
          <w:sz w:val="22"/>
          <w:szCs w:val="22"/>
        </w:rPr>
        <w:br/>
        <w:t xml:space="preserve">o </w:t>
      </w:r>
      <w:proofErr w:type="spellStart"/>
      <w:r w:rsidRPr="006819AE">
        <w:rPr>
          <w:i/>
          <w:iCs/>
          <w:sz w:val="22"/>
          <w:szCs w:val="22"/>
        </w:rPr>
        <w:t>SisAdmin</w:t>
      </w:r>
      <w:proofErr w:type="spellEnd"/>
      <w:r w:rsidRPr="006819AE">
        <w:rPr>
          <w:sz w:val="22"/>
          <w:szCs w:val="22"/>
        </w:rPr>
        <w:t xml:space="preserve">, o </w:t>
      </w:r>
      <w:r w:rsidRPr="006819AE">
        <w:rPr>
          <w:i/>
          <w:iCs/>
          <w:sz w:val="22"/>
          <w:szCs w:val="22"/>
        </w:rPr>
        <w:t>Friend</w:t>
      </w:r>
      <w:r w:rsidRPr="006819AE">
        <w:rPr>
          <w:sz w:val="22"/>
          <w:szCs w:val="22"/>
        </w:rPr>
        <w:t xml:space="preserve">, </w:t>
      </w:r>
      <w:r w:rsidRPr="006819AE">
        <w:rPr>
          <w:i/>
          <w:iCs/>
          <w:sz w:val="22"/>
          <w:szCs w:val="22"/>
        </w:rPr>
        <w:t>Parceiro</w:t>
      </w:r>
      <w:r w:rsidRPr="006819AE">
        <w:rPr>
          <w:sz w:val="22"/>
          <w:szCs w:val="22"/>
        </w:rPr>
        <w:t xml:space="preserve">, </w:t>
      </w:r>
      <w:r w:rsidRPr="006819AE">
        <w:rPr>
          <w:i/>
          <w:iCs/>
          <w:sz w:val="22"/>
          <w:szCs w:val="22"/>
        </w:rPr>
        <w:t xml:space="preserve">Colaborador </w:t>
      </w:r>
      <w:r w:rsidRPr="006819AE">
        <w:rPr>
          <w:sz w:val="22"/>
          <w:szCs w:val="22"/>
        </w:rPr>
        <w:t xml:space="preserve">e </w:t>
      </w:r>
      <w:r w:rsidRPr="006819AE">
        <w:rPr>
          <w:i/>
          <w:iCs/>
          <w:sz w:val="22"/>
          <w:szCs w:val="22"/>
        </w:rPr>
        <w:t>Pet</w:t>
      </w:r>
      <w:r w:rsidRPr="006819AE">
        <w:rPr>
          <w:sz w:val="22"/>
          <w:szCs w:val="22"/>
        </w:rPr>
        <w:t>.</w:t>
      </w:r>
    </w:p>
    <w:p w:rsidR="006819AE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proofErr w:type="spellStart"/>
      <w:r w:rsidRPr="006819AE">
        <w:rPr>
          <w:i/>
          <w:iCs/>
          <w:sz w:val="22"/>
          <w:szCs w:val="22"/>
        </w:rPr>
        <w:t>SisAdmin</w:t>
      </w:r>
      <w:proofErr w:type="spellEnd"/>
      <w:r w:rsidRPr="006819AE">
        <w:rPr>
          <w:sz w:val="22"/>
          <w:szCs w:val="22"/>
        </w:rPr>
        <w:t>: é o usuário responsável pela administração do sistema e possui a responsabilidade de executar as tarefas de manutenção e com a possibilidade de realizar qualquer ação dentro do sistema.</w:t>
      </w:r>
    </w:p>
    <w:p w:rsidR="006819AE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r w:rsidRPr="006819AE">
        <w:rPr>
          <w:i/>
          <w:iCs/>
          <w:sz w:val="22"/>
          <w:szCs w:val="22"/>
        </w:rPr>
        <w:t>Friend</w:t>
      </w:r>
      <w:r w:rsidRPr="006819AE">
        <w:rPr>
          <w:sz w:val="22"/>
          <w:szCs w:val="22"/>
        </w:rPr>
        <w:t>: é o usuário responsável pelas maiores interações do sistema, ele é o responsável por adotar, apadrinhar ou disponibilizar os animais. Estes usuários devem ter acesso as opções de cadastrar e visualizar os animais disponíveis para adoção, visualizar, adicionar e excluir animais da lista de afilhados.</w:t>
      </w:r>
    </w:p>
    <w:p w:rsidR="006819AE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r w:rsidRPr="006819AE">
        <w:rPr>
          <w:i/>
          <w:iCs/>
          <w:sz w:val="22"/>
          <w:szCs w:val="22"/>
        </w:rPr>
        <w:t>Parceiro</w:t>
      </w:r>
      <w:r w:rsidRPr="006819AE">
        <w:rPr>
          <w:sz w:val="22"/>
          <w:szCs w:val="22"/>
        </w:rPr>
        <w:t>: é o usuário responsável pelas informações do animal, portanto este usuário deve ter permissão para alterar o cadastro dos pets, assim como cadastrar e excluir animais.</w:t>
      </w:r>
    </w:p>
    <w:p w:rsidR="006819AE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r w:rsidRPr="006819AE">
        <w:rPr>
          <w:i/>
          <w:iCs/>
          <w:sz w:val="22"/>
          <w:szCs w:val="22"/>
        </w:rPr>
        <w:lastRenderedPageBreak/>
        <w:t>Colaborador</w:t>
      </w:r>
      <w:r w:rsidRPr="006819AE">
        <w:rPr>
          <w:sz w:val="22"/>
          <w:szCs w:val="22"/>
        </w:rPr>
        <w:t xml:space="preserve">: é o usuário responsável por abrigar e receber as doações do Friend (padrinho), este usuário só poderá ser cadastrado pelos </w:t>
      </w:r>
      <w:proofErr w:type="spellStart"/>
      <w:r w:rsidRPr="006819AE">
        <w:rPr>
          <w:sz w:val="22"/>
          <w:szCs w:val="22"/>
        </w:rPr>
        <w:t>SisAdmin</w:t>
      </w:r>
      <w:proofErr w:type="spellEnd"/>
      <w:r w:rsidRPr="006819AE">
        <w:rPr>
          <w:sz w:val="22"/>
          <w:szCs w:val="22"/>
        </w:rPr>
        <w:t xml:space="preserve"> e não terão acesso ao sistema para realizar alterações, apenas visualização.</w:t>
      </w:r>
    </w:p>
    <w:p w:rsidR="00B06729" w:rsidRPr="006819AE" w:rsidRDefault="006819AE" w:rsidP="00E43E0D">
      <w:pPr>
        <w:pStyle w:val="PargrafodaLista"/>
        <w:numPr>
          <w:ilvl w:val="0"/>
          <w:numId w:val="41"/>
        </w:numPr>
        <w:spacing w:line="360" w:lineRule="auto"/>
        <w:jc w:val="both"/>
        <w:divId w:val="1217476559"/>
        <w:rPr>
          <w:sz w:val="22"/>
          <w:szCs w:val="22"/>
        </w:rPr>
      </w:pPr>
      <w:r w:rsidRPr="006819AE">
        <w:rPr>
          <w:i/>
          <w:iCs/>
          <w:sz w:val="22"/>
          <w:szCs w:val="22"/>
        </w:rPr>
        <w:t>Pet</w:t>
      </w:r>
      <w:r w:rsidRPr="006819AE">
        <w:rPr>
          <w:sz w:val="22"/>
          <w:szCs w:val="22"/>
        </w:rPr>
        <w:t>: este usuário não terá acesso algum ao sistema, sendo apenas utilizado para identificar os animais disponíveis para adoção ou apadrinhados.</w:t>
      </w:r>
    </w:p>
    <w:p w:rsidR="00F26727" w:rsidRDefault="00F26727">
      <w:pPr>
        <w:pStyle w:val="Ttulo2"/>
      </w:pPr>
      <w:bookmarkStart w:id="41" w:name="_Toc467473444"/>
      <w:bookmarkStart w:id="42" w:name="_Toc467473976"/>
      <w:bookmarkStart w:id="43" w:name="_Toc467477715"/>
      <w:bookmarkStart w:id="44" w:name="_Toc467494869"/>
      <w:bookmarkStart w:id="45" w:name="_Toc467495239"/>
      <w:bookmarkStart w:id="46" w:name="_Toc468086047"/>
      <w:bookmarkStart w:id="47" w:name="_Toc44707970"/>
      <w:r>
        <w:t>Abrangência e sistemas relacionados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F26727" w:rsidRDefault="00F2672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w:rsidR="00F26727" w:rsidRDefault="00C1576A">
      <w:pPr>
        <w:pStyle w:val="Ttulo2"/>
      </w:pPr>
      <w:bookmarkStart w:id="48" w:name="_Toc467473445"/>
      <w:bookmarkStart w:id="49" w:name="_Toc467473977"/>
      <w:bookmarkStart w:id="50" w:name="_Toc467477716"/>
      <w:bookmarkStart w:id="51" w:name="_Toc467494870"/>
      <w:bookmarkStart w:id="52" w:name="_Toc467495240"/>
      <w:bookmarkStart w:id="53" w:name="_Toc468086048"/>
      <w:bookmarkStart w:id="54" w:name="_Toc44707971"/>
      <w:r>
        <w:t>Relação de usuários do sistema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5" w:name="_Toc44707972"/>
      <w:r>
        <w:rPr>
          <w:b w:val="0"/>
        </w:rPr>
        <w:t>Foram identificados cinco usuários do sistema XXX denominados de GardenAdmin, Caixa, Investidor, Cliente Pessoa Física e Cliente Pessoa Jurídica, abaixo detalhados.</w:t>
      </w:r>
      <w:bookmarkEnd w:id="55"/>
    </w:p>
    <w:p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GardenAdmin</w:t>
      </w:r>
      <w:r w:rsidR="00C1576A" w:rsidRPr="00B66A90">
        <w:rPr>
          <w:b/>
          <w:sz w:val="24"/>
          <w:szCs w:val="24"/>
        </w:rPr>
        <w:t xml:space="preserve"> </w:t>
      </w:r>
    </w:p>
    <w:p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631CAB" w:rsidRPr="00B66A90">
        <w:rPr>
          <w:sz w:val="24"/>
          <w:szCs w:val="24"/>
        </w:rPr>
        <w:t xml:space="preserve">GardeAdmin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Pr="00B66A90">
        <w:rPr>
          <w:sz w:val="24"/>
          <w:szCs w:val="24"/>
        </w:rPr>
        <w:t>.........</w:t>
      </w:r>
    </w:p>
    <w:p w:rsidR="00C1576A" w:rsidRP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w:rsidR="00B66A90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="00B66A90" w:rsidRPr="00B66A90">
        <w:rPr>
          <w:sz w:val="24"/>
          <w:szCs w:val="24"/>
        </w:rPr>
        <w:t>adfas</w:t>
      </w:r>
      <w:proofErr w:type="spellEnd"/>
    </w:p>
    <w:p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:rsidR="00C1576A" w:rsidRDefault="00C1576A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w:rsidR="00B66A90" w:rsidRPr="00B66A90" w:rsidRDefault="00B66A90" w:rsidP="00B66A90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w:rsidR="00B66A90" w:rsidRPr="00B66A90" w:rsidRDefault="00B66A90" w:rsidP="00B66A90">
      <w:pPr>
        <w:ind w:left="284"/>
        <w:rPr>
          <w:sz w:val="24"/>
          <w:szCs w:val="24"/>
        </w:rPr>
      </w:pPr>
    </w:p>
    <w:p w:rsidR="00C1576A" w:rsidRDefault="00C1576A">
      <w:pPr>
        <w:pStyle w:val="TextoNormal"/>
      </w:pPr>
      <w:bookmarkStart w:id="56" w:name="_Ref471361536"/>
    </w:p>
    <w:p w:rsidR="00C1576A" w:rsidRDefault="00C1576A">
      <w:pPr>
        <w:pStyle w:val="TextoNormal"/>
      </w:pPr>
    </w:p>
    <w:p w:rsidR="00C1576A" w:rsidRDefault="00C1576A" w:rsidP="00C1576A">
      <w:pPr>
        <w:pStyle w:val="Ttulo2"/>
      </w:pPr>
      <w:bookmarkStart w:id="57" w:name="_Toc44707973"/>
      <w:r>
        <w:t xml:space="preserve">Diagrama de Caso de Uso </w:t>
      </w:r>
      <w:r w:rsidR="008E3941">
        <w:t>– Visáo do Usuário</w:t>
      </w:r>
      <w:bookmarkEnd w:id="57"/>
    </w:p>
    <w:p w:rsidR="008E3941" w:rsidRDefault="008E3941" w:rsidP="008E3941">
      <w:pPr>
        <w:pStyle w:val="Ttulo3"/>
      </w:pPr>
      <w:bookmarkStart w:id="58" w:name="_Toc44707974"/>
      <w:r>
        <w:t>Visão do GardenAdmin</w:t>
      </w:r>
      <w:bookmarkEnd w:id="58"/>
      <w:r>
        <w:t xml:space="preserve"> </w:t>
      </w:r>
    </w:p>
    <w:p w:rsidR="00C1576A" w:rsidRDefault="00C1576A" w:rsidP="00C1576A">
      <w:pPr>
        <w:pStyle w:val="TextoNormal"/>
      </w:pPr>
    </w:p>
    <w:p w:rsidR="00C1576A" w:rsidRDefault="007C0541" w:rsidP="008E3941">
      <w:pPr>
        <w:pStyle w:val="TextoNormal"/>
        <w:ind w:left="0"/>
      </w:pPr>
      <w:r>
        <w:lastRenderedPageBreak/>
        <w:pict>
          <v:shape id="_x0000_i1026" type="#_x0000_t75" style="width:268.5pt;height:301.5pt">
            <v:imagedata r:id="rId14" r:href="rId15"/>
          </v:shape>
        </w:pict>
      </w:r>
    </w:p>
    <w:p w:rsidR="008E3941" w:rsidRDefault="008E3941" w:rsidP="008E3941">
      <w:pPr>
        <w:pStyle w:val="Ttulo3"/>
      </w:pPr>
      <w:bookmarkStart w:id="59" w:name="_Toc44707975"/>
      <w:r>
        <w:t xml:space="preserve">Visão do </w:t>
      </w:r>
      <w:r w:rsidR="00631CAB">
        <w:t>Vendedor</w:t>
      </w:r>
      <w:bookmarkEnd w:id="59"/>
      <w:r>
        <w:t xml:space="preserve"> </w:t>
      </w:r>
    </w:p>
    <w:p w:rsidR="00C1576A" w:rsidRDefault="00C1576A">
      <w:pPr>
        <w:pStyle w:val="TextoNormal"/>
      </w:pPr>
    </w:p>
    <w:p w:rsidR="008E3941" w:rsidRDefault="007C0541" w:rsidP="008E3941">
      <w:pPr>
        <w:pStyle w:val="TextoNormal"/>
        <w:ind w:left="0"/>
        <w:sectPr w:rsidR="008E3941">
          <w:headerReference w:type="default" r:id="rId16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r>
        <w:pict>
          <v:shape id="_x0000_i1027" type="#_x0000_t75" style="width:311.25pt;height:206.25pt">
            <v:imagedata r:id="rId17" r:href="rId18"/>
          </v:shape>
        </w:pict>
      </w:r>
    </w:p>
    <w:p w:rsidR="00F26727" w:rsidRDefault="007C05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8" type="#_x0000_t75" style="width:29.25pt;height:36.75pt" o:ole="">
            <v:imagedata r:id="rId19" o:title=""/>
          </v:shape>
          <o:OLEObject Type="Embed" ProgID="Word.Picture.6" ShapeID="_x0000_i1028" DrawAspect="Content" ObjectID="_1655321044" r:id="rId20"/>
        </w:object>
      </w:r>
    </w:p>
    <w:p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bookmarkStart w:id="60" w:name="_Toc467473449"/>
      <w:bookmarkStart w:id="61" w:name="_Toc467473981"/>
      <w:bookmarkStart w:id="62" w:name="_Toc467477720"/>
      <w:bookmarkStart w:id="63" w:name="_Toc467494874"/>
      <w:bookmarkStart w:id="64" w:name="_Toc467495244"/>
      <w:bookmarkStart w:id="65" w:name="_Toc468086052"/>
      <w:r>
        <w:t xml:space="preserve">Requisitos funcionais </w:t>
      </w:r>
      <w:bookmarkEnd w:id="56"/>
      <w:r>
        <w:t>(casos de uso)</w:t>
      </w:r>
      <w:bookmarkEnd w:id="60"/>
      <w:bookmarkEnd w:id="61"/>
      <w:bookmarkEnd w:id="62"/>
      <w:bookmarkEnd w:id="63"/>
      <w:bookmarkEnd w:id="64"/>
      <w:bookmarkEnd w:id="65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Cada um dos casos de uso deve ser descrito em um</w:t>
      </w:r>
      <w:r w:rsidRPr="00506043">
        <w:rPr>
          <w:i/>
          <w:color w:val="5B9BD5"/>
        </w:rPr>
        <w:t xml:space="preserve"> </w:t>
      </w:r>
      <w:r w:rsidRPr="00506043"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F26727" w:rsidRDefault="00F26727">
      <w:pPr>
        <w:pStyle w:val="TextoNormal"/>
      </w:pPr>
      <w:r w:rsidRPr="00506043"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:rsidR="00F26727" w:rsidRDefault="00631CAB">
      <w:pPr>
        <w:pStyle w:val="Ttulo2"/>
      </w:pPr>
      <w:bookmarkStart w:id="66" w:name="_Toc467473450"/>
      <w:bookmarkStart w:id="67" w:name="_Toc467473982"/>
      <w:bookmarkStart w:id="68" w:name="_Toc467477721"/>
      <w:bookmarkStart w:id="69" w:name="_Toc467494875"/>
      <w:bookmarkStart w:id="70" w:name="_Toc467495245"/>
      <w:bookmarkStart w:id="71" w:name="_Toc468086053"/>
      <w:bookmarkStart w:id="72" w:name="_Toc44707976"/>
      <w:r>
        <w:t xml:space="preserve">Requisitos do Estoque </w:t>
      </w:r>
      <w:r w:rsidR="00F26727" w:rsidRPr="00506043">
        <w:rPr>
          <w:color w:val="5B9BD5"/>
        </w:rPr>
        <w:t xml:space="preserve">&lt;Nome de subseção para agrupar </w:t>
      </w:r>
      <w:r w:rsidRPr="00506043">
        <w:rPr>
          <w:color w:val="5B9BD5"/>
        </w:rPr>
        <w:t>requisitos</w:t>
      </w:r>
      <w:r w:rsidR="00F26727" w:rsidRPr="00506043">
        <w:rPr>
          <w:color w:val="5B9BD5"/>
        </w:rPr>
        <w:t xml:space="preserve"> correlacionados&gt;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 w:rsidR="00F26727" w:rsidRDefault="00F26727">
      <w:pPr>
        <w:pStyle w:val="TextoNormal"/>
      </w:pPr>
      <w:r w:rsidRPr="00506043"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:rsidR="004D3D60" w:rsidRDefault="00F26727" w:rsidP="004D3D60">
      <w:pPr>
        <w:pStyle w:val="Requisito"/>
      </w:pPr>
      <w:r>
        <w:t xml:space="preserve"> </w:t>
      </w:r>
      <w:bookmarkStart w:id="73" w:name="_Toc467473451"/>
      <w:bookmarkStart w:id="74" w:name="_Toc467473983"/>
      <w:bookmarkStart w:id="75" w:name="_Toc467477722"/>
      <w:bookmarkStart w:id="76" w:name="_Toc467494876"/>
      <w:bookmarkStart w:id="77" w:name="_Toc467495246"/>
      <w:bookmarkStart w:id="78" w:name="_Toc468086054"/>
      <w:bookmarkStart w:id="79" w:name="_Toc44707977"/>
      <w:r>
        <w:t xml:space="preserve">[RF001] &lt;Nome do </w:t>
      </w:r>
      <w:r w:rsidR="005C785E">
        <w:t>requisito/</w:t>
      </w:r>
      <w:r>
        <w:t>caso de uso&gt;</w:t>
      </w:r>
      <w:bookmarkEnd w:id="73"/>
      <w:bookmarkEnd w:id="74"/>
      <w:bookmarkEnd w:id="75"/>
      <w:bookmarkEnd w:id="76"/>
      <w:bookmarkEnd w:id="77"/>
      <w:bookmarkEnd w:id="78"/>
      <w:bookmarkEnd w:id="79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D40FCB" w:rsidRPr="00AB6C99" w:rsidTr="00D40FC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AB6C99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B6C99"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AB6C99" w:rsidRDefault="00D40FCB" w:rsidP="00D40FCB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B6C99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D40FCB" w:rsidRPr="00D40FCB" w:rsidTr="00D40FC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40FCB" w:rsidRPr="00D40FCB" w:rsidRDefault="00D40FCB" w:rsidP="00D40FCB">
            <w:r w:rsidRPr="00D40FCB">
              <w:t>(   )  Essencial                (   ) Importante       (   ) Desejável</w:t>
            </w:r>
          </w:p>
        </w:tc>
      </w:tr>
      <w:tr w:rsidR="00D40FCB" w:rsidRPr="00D40FCB" w:rsidTr="00D40FC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r w:rsidRPr="00D40FCB">
              <w:t>Aluno.</w:t>
            </w:r>
          </w:p>
        </w:tc>
      </w:tr>
      <w:tr w:rsidR="00D40FCB" w:rsidRPr="00D40FCB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D40FCB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r w:rsidRPr="00D40FCB">
              <w:t>O aluno precisa estar logado no sistema para executar tal ação.</w:t>
            </w:r>
          </w:p>
        </w:tc>
      </w:tr>
      <w:tr w:rsidR="00D40FCB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AB6C99">
            <w:r w:rsidRPr="00D40FCB">
              <w:t xml:space="preserve">O sistema </w:t>
            </w:r>
            <w:r w:rsidR="007010B6">
              <w:t>deverá encerrar a conexão e exigir novo login</w:t>
            </w:r>
            <w:r w:rsidRPr="00D40FCB">
              <w:t>.</w:t>
            </w:r>
          </w:p>
        </w:tc>
      </w:tr>
      <w:tr w:rsidR="007010B6" w:rsidRPr="00D40FCB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010B6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4D3D60" w:rsidRDefault="007010B6" w:rsidP="007010B6">
            <w:pPr>
              <w:pStyle w:val="TextoNormal"/>
              <w:ind w:left="0"/>
              <w:rPr>
                <w:b/>
              </w:rPr>
            </w:pPr>
            <w:r w:rsidRPr="004D3D60">
              <w:rPr>
                <w:b/>
              </w:rPr>
              <w:t>Entidade Cliente:</w:t>
            </w:r>
          </w:p>
          <w:p w:rsidR="007010B6" w:rsidRDefault="007010B6" w:rsidP="007010B6">
            <w:pPr>
              <w:pStyle w:val="TextoNormal"/>
              <w:ind w:left="261"/>
            </w:pPr>
            <w:r>
              <w:t>Nome: Deve possuir 50 caracteres</w:t>
            </w:r>
          </w:p>
          <w:p w:rsidR="007010B6" w:rsidRDefault="007010B6" w:rsidP="007010B6">
            <w:pPr>
              <w:pStyle w:val="TextoNormal"/>
              <w:ind w:left="261"/>
            </w:pPr>
            <w:r>
              <w:lastRenderedPageBreak/>
              <w:t>CPF: Deve ser um CPF válido e a entrada pode ser feita com ou sem os pontos e hífen</w:t>
            </w:r>
          </w:p>
          <w:p w:rsidR="007010B6" w:rsidRDefault="007010B6" w:rsidP="007010B6">
            <w:pPr>
              <w:pStyle w:val="TextoNormal"/>
              <w:ind w:left="261"/>
            </w:pPr>
            <w:r>
              <w:t>Placa do Carro: Deve estar no formato de 3 letras + 4 números</w:t>
            </w:r>
          </w:p>
          <w:p w:rsidR="007010B6" w:rsidRPr="004D3D60" w:rsidRDefault="007010B6" w:rsidP="007010B6">
            <w:pPr>
              <w:pStyle w:val="TextoNormal"/>
              <w:ind w:left="261"/>
              <w:rPr>
                <w:u w:val="single"/>
              </w:rPr>
            </w:pPr>
            <w:r>
              <w:t>(...)</w:t>
            </w:r>
          </w:p>
          <w:p w:rsidR="007010B6" w:rsidRPr="00D40FCB" w:rsidRDefault="007010B6" w:rsidP="00AB6C99"/>
        </w:tc>
      </w:tr>
      <w:tr w:rsidR="00D40FCB" w:rsidRPr="00D40FCB" w:rsidTr="00D40FC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D40FCB" w:rsidRPr="00D40FCB" w:rsidRDefault="00D40FCB" w:rsidP="00D40FCB">
            <w:r w:rsidRPr="00D40FCB">
              <w:t>1. Realiza o login no sistema.</w:t>
            </w:r>
          </w:p>
          <w:p w:rsidR="00D40FCB" w:rsidRDefault="00D40FCB" w:rsidP="00D40FCB"/>
          <w:p w:rsidR="00D40FCB" w:rsidRPr="00D40FCB" w:rsidRDefault="00D40FCB" w:rsidP="00D40FCB">
            <w:r w:rsidRPr="00D40FCB">
              <w:t>2. Seleciona a opção de cancelamento de disciplinas.</w:t>
            </w:r>
          </w:p>
          <w:p w:rsidR="00D40FCB" w:rsidRDefault="00D40FCB" w:rsidP="00D40FCB"/>
          <w:p w:rsidR="00D40FCB" w:rsidRPr="00D40FCB" w:rsidRDefault="00D40FCB" w:rsidP="00D40FCB">
            <w:r w:rsidRPr="00D40FCB"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RDefault="00D40FCB" w:rsidP="00D40FCB"/>
          <w:p w:rsidR="00D40FCB" w:rsidRDefault="00D40FCB" w:rsidP="00D40FCB"/>
          <w:p w:rsidR="00D40FCB" w:rsidRPr="00D40FCB" w:rsidRDefault="00D40FCB" w:rsidP="00D40FCB">
            <w:r w:rsidRPr="00D40FCB">
              <w:t>3. Apresenta as disciplinas que estão aptas a serem canceladas.</w:t>
            </w:r>
          </w:p>
          <w:p w:rsidR="00D40FCB" w:rsidRDefault="00D40FCB" w:rsidP="00D40FCB"/>
          <w:p w:rsidR="00D40FCB" w:rsidRPr="00D40FCB" w:rsidRDefault="00D40FCB" w:rsidP="00D40FCB">
            <w:r w:rsidRPr="00D40FCB">
              <w:t>5. Sistema confirma o cancelamento.</w:t>
            </w:r>
          </w:p>
        </w:tc>
      </w:tr>
      <w:tr w:rsidR="00D40FCB" w:rsidRPr="00D40FCB" w:rsidTr="00D40FC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0FCB" w:rsidRPr="00D40FCB" w:rsidRDefault="00D40FCB" w:rsidP="00D40FCB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RPr="00D40FCB" w:rsidRDefault="00D40FCB" w:rsidP="00D40FCB">
            <w:r w:rsidRPr="00D40FCB">
              <w:t>1. Caso ocorra um erro no login o sistema emitirá a seguinte mensagem: “Falha no login”.</w:t>
            </w:r>
          </w:p>
          <w:p w:rsidR="00D40FCB" w:rsidRPr="00D40FCB" w:rsidRDefault="00D40FCB" w:rsidP="00D40FCB">
            <w:r w:rsidRPr="00D40FCB">
              <w:t>3. Se não há nenhuma disciplina apta a ser cancelada, o sistema reporta ao usuário.</w:t>
            </w:r>
          </w:p>
        </w:tc>
      </w:tr>
    </w:tbl>
    <w:p w:rsidR="00D40FCB" w:rsidRPr="00D40FCB" w:rsidRDefault="00D40FCB" w:rsidP="00D40FCB"/>
    <w:p w:rsidR="001716C7" w:rsidRDefault="001716C7" w:rsidP="001716C7">
      <w:pPr>
        <w:pStyle w:val="Requisito"/>
      </w:pPr>
      <w:bookmarkStart w:id="80" w:name="_Toc467473452"/>
      <w:bookmarkStart w:id="81" w:name="_Toc467473993"/>
      <w:bookmarkStart w:id="82" w:name="_Toc467477732"/>
      <w:bookmarkStart w:id="83" w:name="_Toc467494885"/>
      <w:bookmarkStart w:id="84" w:name="_Toc467495251"/>
      <w:bookmarkStart w:id="85" w:name="_Toc468086057"/>
      <w:bookmarkStart w:id="86" w:name="_Toc44707978"/>
      <w:r>
        <w:t>[RF002] &lt;Nome de outro caso de uso</w:t>
      </w:r>
      <w:r w:rsidR="005C785E">
        <w:t>&gt;</w:t>
      </w:r>
      <w:bookmarkEnd w:id="86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7010B6" w:rsidRPr="007010B6" w:rsidTr="00AB6C9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80"/>
          <w:bookmarkEnd w:id="81"/>
          <w:bookmarkEnd w:id="82"/>
          <w:bookmarkEnd w:id="83"/>
          <w:bookmarkEnd w:id="84"/>
          <w:bookmarkEnd w:id="85"/>
          <w:p w:rsidR="007010B6" w:rsidRPr="007010B6" w:rsidRDefault="007010B6" w:rsidP="00AB6C9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7010B6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7010B6" w:rsidRDefault="007010B6" w:rsidP="00AB6C99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7010B6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7010B6" w:rsidRPr="00D40FCB" w:rsidTr="00AB6C9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r w:rsidRPr="00D40FCB">
              <w:t>(   )  Essencial                (   ) Importante       (   ) Desejável</w:t>
            </w:r>
          </w:p>
        </w:tc>
      </w:tr>
      <w:tr w:rsidR="007010B6" w:rsidRPr="00D40FCB" w:rsidTr="00AB6C9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t>Aluno.</w:t>
            </w:r>
          </w:p>
        </w:tc>
      </w:tr>
      <w:tr w:rsidR="007010B6" w:rsidRPr="00D40FCB" w:rsidTr="00AB6C99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t>Um aluno que esteja acessando o SIG pode efetuar o cancelamento de alguma disciplina que esteja cursando no corrente período.</w:t>
            </w:r>
          </w:p>
        </w:tc>
      </w:tr>
      <w:tr w:rsidR="007010B6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t>O aluno precisa estar logado no sistema para executar tal ação.</w:t>
            </w:r>
          </w:p>
        </w:tc>
      </w:tr>
      <w:tr w:rsidR="007010B6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t xml:space="preserve">O sistema </w:t>
            </w:r>
            <w:r>
              <w:t>deverá encerrar a conexão e exigir novo login</w:t>
            </w:r>
            <w:r w:rsidRPr="00D40FCB">
              <w:t>.</w:t>
            </w:r>
          </w:p>
        </w:tc>
      </w:tr>
      <w:tr w:rsidR="007010B6" w:rsidRPr="00D40FCB" w:rsidTr="00AB6C9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 w:rsidR="007010B6" w:rsidRPr="00D40FCB" w:rsidTr="00AB6C99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D40FCB" w:rsidRDefault="007010B6" w:rsidP="00AB6C9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10B6" w:rsidRPr="004D3D60" w:rsidRDefault="007010B6" w:rsidP="00AB6C99">
            <w:pPr>
              <w:pStyle w:val="TextoNormal"/>
              <w:ind w:left="0"/>
              <w:rPr>
                <w:b/>
              </w:rPr>
            </w:pPr>
            <w:r w:rsidRPr="004D3D60">
              <w:rPr>
                <w:b/>
              </w:rPr>
              <w:t>Entidade Cliente:</w:t>
            </w:r>
          </w:p>
          <w:p w:rsidR="007010B6" w:rsidRDefault="007010B6" w:rsidP="00AB6C99">
            <w:pPr>
              <w:pStyle w:val="TextoNormal"/>
              <w:ind w:left="261"/>
            </w:pPr>
            <w:r>
              <w:t>Nome: Deve possuir 50 caracteres</w:t>
            </w:r>
          </w:p>
          <w:p w:rsidR="007010B6" w:rsidRDefault="007010B6" w:rsidP="00AB6C99">
            <w:pPr>
              <w:pStyle w:val="TextoNormal"/>
              <w:ind w:left="261"/>
            </w:pPr>
            <w:r>
              <w:t>CPF: Deve ser um CPF válido e a entrada pode ser feita com ou sem os pontos e hífen</w:t>
            </w:r>
          </w:p>
          <w:p w:rsidR="007010B6" w:rsidRDefault="007010B6" w:rsidP="00AB6C99">
            <w:pPr>
              <w:pStyle w:val="TextoNormal"/>
              <w:ind w:left="261"/>
            </w:pPr>
            <w:r>
              <w:t>Placa do Carro: Deve estar no formato de 3 letras + 4 números</w:t>
            </w:r>
          </w:p>
          <w:p w:rsidR="007010B6" w:rsidRPr="004D3D60" w:rsidRDefault="007010B6" w:rsidP="00AB6C99">
            <w:pPr>
              <w:pStyle w:val="TextoNormal"/>
              <w:ind w:left="261"/>
              <w:rPr>
                <w:u w:val="single"/>
              </w:rPr>
            </w:pPr>
            <w:r>
              <w:t>(...)</w:t>
            </w:r>
          </w:p>
          <w:p w:rsidR="007010B6" w:rsidRPr="00D40FCB" w:rsidRDefault="007010B6" w:rsidP="00AB6C99"/>
        </w:tc>
      </w:tr>
      <w:tr w:rsidR="007010B6" w:rsidRPr="00D40FCB" w:rsidTr="00AB6C99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7010B6" w:rsidRPr="00D40FCB" w:rsidRDefault="007010B6" w:rsidP="00AB6C99">
            <w:r w:rsidRPr="00D40FCB">
              <w:t>1. Realiza o login no sistema.</w:t>
            </w:r>
          </w:p>
          <w:p w:rsidR="007010B6" w:rsidRDefault="007010B6" w:rsidP="00AB6C99"/>
          <w:p w:rsidR="007010B6" w:rsidRPr="00D40FCB" w:rsidRDefault="007010B6" w:rsidP="00AB6C99">
            <w:r w:rsidRPr="00D40FCB">
              <w:t>2. Seleciona a opção de cancelamento de disciplinas.</w:t>
            </w:r>
          </w:p>
          <w:p w:rsidR="007010B6" w:rsidRDefault="007010B6" w:rsidP="00AB6C99"/>
          <w:p w:rsidR="007010B6" w:rsidRPr="00D40FCB" w:rsidRDefault="007010B6" w:rsidP="00AB6C99">
            <w:r w:rsidRPr="00D40FCB">
              <w:t>4. Seleciona a disciplina desejada para cancelamento.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010B6" w:rsidRDefault="007010B6" w:rsidP="00AB6C99"/>
          <w:p w:rsidR="007010B6" w:rsidRDefault="007010B6" w:rsidP="00AB6C99"/>
          <w:p w:rsidR="007010B6" w:rsidRPr="00D40FCB" w:rsidRDefault="007010B6" w:rsidP="00AB6C99">
            <w:r w:rsidRPr="00D40FCB">
              <w:t>3. Apresenta as disciplinas que estão aptas a serem canceladas.</w:t>
            </w:r>
          </w:p>
          <w:p w:rsidR="007010B6" w:rsidRDefault="007010B6" w:rsidP="00AB6C99"/>
          <w:p w:rsidR="007010B6" w:rsidRPr="00D40FCB" w:rsidRDefault="007010B6" w:rsidP="00AB6C99">
            <w:r w:rsidRPr="00D40FCB">
              <w:t>5. Sistema confirma o cancelamento.</w:t>
            </w:r>
          </w:p>
        </w:tc>
      </w:tr>
      <w:tr w:rsidR="007010B6" w:rsidRPr="00D40FCB" w:rsidTr="00AB6C99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10B6" w:rsidRPr="00D40FCB" w:rsidRDefault="007010B6" w:rsidP="00AB6C99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7010B6" w:rsidRPr="00D40FCB" w:rsidRDefault="007010B6" w:rsidP="00AB6C99">
            <w:r w:rsidRPr="00D40FCB">
              <w:t>1. Caso ocorra um erro no login o sistema emitirá a seguinte mensagem: “Falha no login”.</w:t>
            </w:r>
          </w:p>
          <w:p w:rsidR="007010B6" w:rsidRPr="00D40FCB" w:rsidRDefault="007010B6" w:rsidP="00AB6C99">
            <w:r w:rsidRPr="00D40FCB">
              <w:t>3. Se não há nenhuma disciplina apta a ser cancelada, o sistema reporta ao usuário.</w:t>
            </w:r>
          </w:p>
        </w:tc>
      </w:tr>
    </w:tbl>
    <w:p w:rsidR="005C785E" w:rsidRDefault="005C785E">
      <w:pPr>
        <w:pStyle w:val="TextoNormal"/>
      </w:pPr>
    </w:p>
    <w:p w:rsidR="005C785E" w:rsidRDefault="005C785E">
      <w:pPr>
        <w:pStyle w:val="TextoNormal"/>
      </w:pPr>
    </w:p>
    <w:p w:rsidR="00F26727" w:rsidRDefault="005C785E" w:rsidP="005C785E">
      <w:pPr>
        <w:pStyle w:val="TextoNormal"/>
        <w:ind w:left="0"/>
      </w:pPr>
      <w:r>
        <w:t>&lt;FAÇA A DOCUMENTAÇÃO DE QUANTOS REQUISITOS FOREM NECESSÁRIOS</w:t>
      </w:r>
      <w:r w:rsidR="0007745E">
        <w:t>. PELO MENOS 4 REQUISITOS RELACIONADOS AO CRUD DE UMA ENTIDADE, 4 REQUISITOS RELACIONADOS AO CRUD ENVOLVENDO 3 OU MAIS ENTIDADES.</w:t>
      </w:r>
      <w:r w:rsidR="00F26727">
        <w:t>&gt;</w:t>
      </w:r>
    </w:p>
    <w:p w:rsidR="00F26727" w:rsidRDefault="00F26727">
      <w:pPr>
        <w:pStyle w:val="TextoNormal"/>
        <w:sectPr w:rsidR="00F26727">
          <w:headerReference w:type="default" r:id="rId21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87" w:name="_Toc467473455"/>
    <w:bookmarkStart w:id="88" w:name="_Toc467474002"/>
    <w:bookmarkStart w:id="89" w:name="_Toc467477741"/>
    <w:bookmarkStart w:id="90" w:name="_Toc467494887"/>
    <w:bookmarkStart w:id="91" w:name="_Toc467495253"/>
    <w:bookmarkStart w:id="92" w:name="_Toc468086059"/>
    <w:p w:rsidR="00F26727" w:rsidRDefault="007C05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29" type="#_x0000_t75" style="width:29.25pt;height:36.75pt" o:ole="">
            <v:imagedata r:id="rId22" o:title=""/>
          </v:shape>
          <o:OLEObject Type="Embed" ProgID="Word.Picture.6" ShapeID="_x0000_i1029" DrawAspect="Content" ObjectID="_1655321039" r:id="rId23"/>
        </w:object>
      </w:r>
    </w:p>
    <w:p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r>
        <w:t>Requisitos não funcionais</w:t>
      </w:r>
      <w:bookmarkEnd w:id="87"/>
      <w:bookmarkEnd w:id="88"/>
      <w:bookmarkEnd w:id="89"/>
      <w:bookmarkEnd w:id="90"/>
      <w:bookmarkEnd w:id="91"/>
      <w:bookmarkEnd w:id="92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:rsidR="00F26727" w:rsidRDefault="00F2672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w:rsidR="00F26727" w:rsidRDefault="00F26727">
      <w:pPr>
        <w:pStyle w:val="Ttulo2"/>
      </w:pPr>
      <w:bookmarkStart w:id="93" w:name="_Toc467473456"/>
      <w:bookmarkStart w:id="94" w:name="_Toc467474003"/>
      <w:bookmarkStart w:id="95" w:name="_Toc467477742"/>
      <w:bookmarkStart w:id="96" w:name="_Toc467494888"/>
      <w:bookmarkStart w:id="97" w:name="_Toc467495254"/>
      <w:bookmarkStart w:id="98" w:name="_Toc468086060"/>
      <w:bookmarkStart w:id="99" w:name="_Toc44707979"/>
      <w:r>
        <w:t>Usabilidade</w:t>
      </w:r>
      <w:bookmarkEnd w:id="93"/>
      <w:bookmarkEnd w:id="94"/>
      <w:bookmarkEnd w:id="95"/>
      <w:bookmarkEnd w:id="96"/>
      <w:bookmarkEnd w:id="97"/>
      <w:bookmarkEnd w:id="98"/>
      <w:bookmarkEnd w:id="99"/>
    </w:p>
    <w:p w:rsidR="00F26727" w:rsidRDefault="00F2672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F26727" w:rsidRDefault="00F26727">
      <w:pPr>
        <w:pStyle w:val="Requisito"/>
      </w:pPr>
      <w:bookmarkStart w:id="100" w:name="_Toc467473457"/>
      <w:bookmarkStart w:id="101" w:name="_Toc467474004"/>
      <w:bookmarkStart w:id="102" w:name="_Toc467477743"/>
      <w:bookmarkStart w:id="103" w:name="_Toc467494889"/>
      <w:bookmarkStart w:id="104" w:name="_Toc467495255"/>
      <w:bookmarkStart w:id="105" w:name="_Toc468086061"/>
      <w:bookmarkStart w:id="106" w:name="_Toc44707980"/>
      <w:r>
        <w:t>[NF001]</w:t>
      </w:r>
      <w:bookmarkEnd w:id="100"/>
      <w:bookmarkEnd w:id="101"/>
      <w:bookmarkEnd w:id="102"/>
      <w:bookmarkEnd w:id="103"/>
      <w:bookmarkEnd w:id="104"/>
      <w:bookmarkEnd w:id="105"/>
      <w:r>
        <w:t xml:space="preserve"> &lt;Nome do requisito&gt;</w:t>
      </w:r>
      <w:bookmarkEnd w:id="106"/>
    </w:p>
    <w:p w:rsidR="00F26727" w:rsidRDefault="00F26727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26727">
        <w:tc>
          <w:tcPr>
            <w:tcW w:w="1559" w:type="dxa"/>
            <w:vAlign w:val="center"/>
          </w:tcPr>
          <w:p w:rsidR="00F26727" w:rsidRDefault="00F2672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F26727" w:rsidRDefault="00F26727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Requisito"/>
        <w:outlineLvl w:val="0"/>
      </w:pPr>
      <w:r>
        <w:t xml:space="preserve"> </w:t>
      </w:r>
      <w:bookmarkStart w:id="107" w:name="_Toc467473458"/>
      <w:bookmarkStart w:id="108" w:name="_Toc467474005"/>
      <w:bookmarkStart w:id="109" w:name="_Toc467477744"/>
      <w:bookmarkStart w:id="110" w:name="_Toc467494890"/>
      <w:bookmarkStart w:id="111" w:name="_Toc467495256"/>
      <w:bookmarkStart w:id="112" w:name="_Toc468086062"/>
      <w:bookmarkStart w:id="113" w:name="_Toc44707981"/>
      <w:r>
        <w:t>[NF…]</w:t>
      </w:r>
      <w:bookmarkEnd w:id="107"/>
      <w:bookmarkEnd w:id="108"/>
      <w:bookmarkEnd w:id="109"/>
      <w:bookmarkEnd w:id="110"/>
      <w:bookmarkEnd w:id="111"/>
      <w:bookmarkEnd w:id="112"/>
      <w:r>
        <w:t xml:space="preserve"> &lt;Nome do requisito&gt;</w:t>
      </w:r>
      <w:bookmarkEnd w:id="113"/>
    </w:p>
    <w:p w:rsidR="00BB4A40" w:rsidRDefault="00BB4A40" w:rsidP="00BB4A40">
      <w:pPr>
        <w:pStyle w:val="TextoNormal"/>
      </w:pPr>
      <w:bookmarkStart w:id="114" w:name="_Toc467473459"/>
      <w:bookmarkStart w:id="115" w:name="_Toc467474006"/>
      <w:bookmarkStart w:id="116" w:name="_Toc467477745"/>
      <w:bookmarkStart w:id="117" w:name="_Toc467494891"/>
      <w:bookmarkStart w:id="118" w:name="_Toc467495257"/>
      <w:bookmarkStart w:id="119" w:name="_Toc46808606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20" w:name="_Toc44707982"/>
      <w:r>
        <w:t>Confiabilidade</w:t>
      </w:r>
      <w:bookmarkEnd w:id="114"/>
      <w:bookmarkEnd w:id="115"/>
      <w:bookmarkEnd w:id="116"/>
      <w:bookmarkEnd w:id="117"/>
      <w:bookmarkEnd w:id="118"/>
      <w:bookmarkEnd w:id="119"/>
      <w:bookmarkEnd w:id="120"/>
    </w:p>
    <w:p w:rsidR="00F26727" w:rsidRDefault="00F2672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w:rsidR="00F26727" w:rsidRDefault="00F26727">
      <w:pPr>
        <w:pStyle w:val="Requisito"/>
      </w:pPr>
      <w:bookmarkStart w:id="121" w:name="_Toc467473460"/>
      <w:bookmarkStart w:id="122" w:name="_Toc467474007"/>
      <w:bookmarkStart w:id="123" w:name="_Toc467477746"/>
      <w:bookmarkStart w:id="124" w:name="_Toc467494892"/>
      <w:bookmarkStart w:id="125" w:name="_Toc467495258"/>
      <w:bookmarkStart w:id="126" w:name="_Toc468086064"/>
      <w:bookmarkStart w:id="127" w:name="_Toc44707983"/>
      <w:r>
        <w:t>[NF</w:t>
      </w:r>
      <w:r w:rsidR="005C785E">
        <w:t>005</w:t>
      </w:r>
      <w:r>
        <w:t>]</w:t>
      </w:r>
      <w:bookmarkEnd w:id="121"/>
      <w:bookmarkEnd w:id="122"/>
      <w:bookmarkEnd w:id="123"/>
      <w:bookmarkEnd w:id="124"/>
      <w:bookmarkEnd w:id="125"/>
      <w:bookmarkEnd w:id="126"/>
      <w:r>
        <w:t xml:space="preserve"> &lt;Nome do requisito&gt;</w:t>
      </w:r>
      <w:bookmarkEnd w:id="127"/>
    </w:p>
    <w:p w:rsidR="005C785E" w:rsidRDefault="005C785E" w:rsidP="005C785E">
      <w:pPr>
        <w:pStyle w:val="TextoNormal"/>
      </w:pPr>
      <w:bookmarkStart w:id="128" w:name="_Toc467473461"/>
      <w:bookmarkStart w:id="129" w:name="_Toc467474008"/>
      <w:bookmarkStart w:id="130" w:name="_Toc467477747"/>
      <w:bookmarkStart w:id="131" w:name="_Toc467494893"/>
      <w:bookmarkStart w:id="132" w:name="_Toc467495259"/>
      <w:bookmarkStart w:id="133" w:name="_Toc468086065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C785E" w:rsidTr="00506043">
        <w:tc>
          <w:tcPr>
            <w:tcW w:w="1559" w:type="dxa"/>
            <w:vAlign w:val="center"/>
          </w:tcPr>
          <w:p w:rsidR="005C785E" w:rsidRDefault="005C785E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RDefault="005C785E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5C785E" w:rsidRDefault="005C785E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34" w:name="_Toc44707984"/>
      <w:r>
        <w:lastRenderedPageBreak/>
        <w:t>Desempenho</w:t>
      </w:r>
      <w:bookmarkEnd w:id="128"/>
      <w:bookmarkEnd w:id="129"/>
      <w:bookmarkEnd w:id="130"/>
      <w:bookmarkEnd w:id="131"/>
      <w:bookmarkEnd w:id="132"/>
      <w:bookmarkEnd w:id="133"/>
      <w:bookmarkEnd w:id="134"/>
    </w:p>
    <w:p w:rsidR="00F26727" w:rsidRDefault="00F2672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w:rsidR="00F26727" w:rsidRDefault="00F26727">
      <w:pPr>
        <w:pStyle w:val="Requisito"/>
      </w:pPr>
      <w:bookmarkStart w:id="135" w:name="_Toc467473462"/>
      <w:bookmarkStart w:id="136" w:name="_Toc467474009"/>
      <w:bookmarkStart w:id="137" w:name="_Toc467477748"/>
      <w:bookmarkStart w:id="138" w:name="_Toc467494894"/>
      <w:bookmarkStart w:id="139" w:name="_Toc467495260"/>
      <w:bookmarkStart w:id="140" w:name="_Toc468086066"/>
      <w:bookmarkStart w:id="141" w:name="_Toc44707985"/>
      <w:r>
        <w:t>[NF…]</w:t>
      </w:r>
      <w:bookmarkEnd w:id="135"/>
      <w:bookmarkEnd w:id="136"/>
      <w:bookmarkEnd w:id="137"/>
      <w:bookmarkEnd w:id="138"/>
      <w:bookmarkEnd w:id="139"/>
      <w:bookmarkEnd w:id="140"/>
      <w:r>
        <w:t xml:space="preserve"> &lt;Nome do requisito&gt;</w:t>
      </w:r>
      <w:bookmarkEnd w:id="141"/>
    </w:p>
    <w:p w:rsidR="00BB4A40" w:rsidRDefault="00BB4A40" w:rsidP="00BB4A40">
      <w:pPr>
        <w:pStyle w:val="TextoNormal"/>
      </w:pPr>
      <w:bookmarkStart w:id="142" w:name="_Toc467473463"/>
      <w:bookmarkStart w:id="143" w:name="_Toc467474010"/>
      <w:bookmarkStart w:id="144" w:name="_Toc467477749"/>
      <w:bookmarkStart w:id="145" w:name="_Toc467494895"/>
      <w:bookmarkStart w:id="146" w:name="_Toc467495261"/>
      <w:bookmarkStart w:id="147" w:name="_Toc468086067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48" w:name="_Toc44707986"/>
      <w:r>
        <w:t>Segurança</w:t>
      </w:r>
      <w:bookmarkEnd w:id="142"/>
      <w:bookmarkEnd w:id="143"/>
      <w:bookmarkEnd w:id="144"/>
      <w:bookmarkEnd w:id="145"/>
      <w:bookmarkEnd w:id="146"/>
      <w:bookmarkEnd w:id="147"/>
      <w:bookmarkEnd w:id="148"/>
    </w:p>
    <w:p w:rsidR="00F26727" w:rsidRDefault="00F2672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:rsidR="00F26727" w:rsidRDefault="00F26727">
      <w:pPr>
        <w:pStyle w:val="Requisito"/>
      </w:pPr>
      <w:bookmarkStart w:id="149" w:name="_Toc467473464"/>
      <w:bookmarkStart w:id="150" w:name="_Toc467474011"/>
      <w:bookmarkStart w:id="151" w:name="_Toc467477750"/>
      <w:bookmarkStart w:id="152" w:name="_Toc467494896"/>
      <w:bookmarkStart w:id="153" w:name="_Toc467495262"/>
      <w:bookmarkStart w:id="154" w:name="_Toc468086068"/>
      <w:bookmarkStart w:id="155" w:name="_Toc44707987"/>
      <w:r>
        <w:t>[NF…]</w:t>
      </w:r>
      <w:bookmarkEnd w:id="149"/>
      <w:bookmarkEnd w:id="150"/>
      <w:bookmarkEnd w:id="151"/>
      <w:bookmarkEnd w:id="152"/>
      <w:bookmarkEnd w:id="153"/>
      <w:bookmarkEnd w:id="154"/>
      <w:r>
        <w:t xml:space="preserve"> &lt;Nome do requisito&gt;</w:t>
      </w:r>
      <w:bookmarkEnd w:id="155"/>
    </w:p>
    <w:p w:rsidR="00BB4A40" w:rsidRDefault="00BB4A40" w:rsidP="00BB4A40">
      <w:pPr>
        <w:pStyle w:val="TextoNormal"/>
      </w:pPr>
      <w:bookmarkStart w:id="156" w:name="_Toc467473465"/>
      <w:bookmarkStart w:id="157" w:name="_Toc467474012"/>
      <w:bookmarkStart w:id="158" w:name="_Toc467477751"/>
      <w:bookmarkStart w:id="159" w:name="_Toc467494897"/>
      <w:bookmarkStart w:id="160" w:name="_Toc467495263"/>
      <w:bookmarkStart w:id="161" w:name="_Toc468086069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62" w:name="_Toc44707988"/>
      <w:r>
        <w:t>Distribuição</w:t>
      </w:r>
      <w:bookmarkEnd w:id="156"/>
      <w:bookmarkEnd w:id="157"/>
      <w:bookmarkEnd w:id="158"/>
      <w:bookmarkEnd w:id="159"/>
      <w:bookmarkEnd w:id="160"/>
      <w:bookmarkEnd w:id="161"/>
      <w:bookmarkEnd w:id="162"/>
    </w:p>
    <w:p w:rsidR="00F26727" w:rsidRDefault="00F26727">
      <w:pPr>
        <w:pStyle w:val="TextoNormal"/>
      </w:pPr>
      <w:r>
        <w:t>Esta seção descreve os requisitos não funcionais associados à distribuição da versão executável do sistema.</w:t>
      </w:r>
    </w:p>
    <w:p w:rsidR="00F26727" w:rsidRDefault="00F26727">
      <w:pPr>
        <w:pStyle w:val="Requisito"/>
      </w:pPr>
      <w:bookmarkStart w:id="163" w:name="_Toc467473466"/>
      <w:bookmarkStart w:id="164" w:name="_Toc467474013"/>
      <w:bookmarkStart w:id="165" w:name="_Toc467477752"/>
      <w:bookmarkStart w:id="166" w:name="_Toc467494898"/>
      <w:bookmarkStart w:id="167" w:name="_Toc467495264"/>
      <w:bookmarkStart w:id="168" w:name="_Toc468086070"/>
      <w:bookmarkStart w:id="169" w:name="_Toc44707989"/>
      <w:r>
        <w:t>[NF…]</w:t>
      </w:r>
      <w:bookmarkEnd w:id="163"/>
      <w:bookmarkEnd w:id="164"/>
      <w:bookmarkEnd w:id="165"/>
      <w:bookmarkEnd w:id="166"/>
      <w:bookmarkEnd w:id="167"/>
      <w:bookmarkEnd w:id="168"/>
      <w:r>
        <w:t xml:space="preserve"> &lt;Nome do requisito&gt;</w:t>
      </w:r>
      <w:bookmarkEnd w:id="169"/>
    </w:p>
    <w:p w:rsidR="00BB4A40" w:rsidRDefault="00BB4A40" w:rsidP="00BB4A40">
      <w:pPr>
        <w:pStyle w:val="TextoNormal"/>
      </w:pPr>
      <w:bookmarkStart w:id="170" w:name="_Toc467473467"/>
      <w:bookmarkStart w:id="171" w:name="_Toc467474014"/>
      <w:bookmarkStart w:id="172" w:name="_Toc467477753"/>
      <w:bookmarkStart w:id="173" w:name="_Toc467494899"/>
      <w:bookmarkStart w:id="174" w:name="_Toc467495265"/>
      <w:bookmarkStart w:id="175" w:name="_Toc468086071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76" w:name="_Toc44707990"/>
      <w:r>
        <w:t>Padrões</w:t>
      </w:r>
      <w:bookmarkEnd w:id="170"/>
      <w:bookmarkEnd w:id="171"/>
      <w:bookmarkEnd w:id="172"/>
      <w:bookmarkEnd w:id="173"/>
      <w:bookmarkEnd w:id="174"/>
      <w:bookmarkEnd w:id="175"/>
      <w:bookmarkEnd w:id="176"/>
    </w:p>
    <w:p w:rsidR="00F26727" w:rsidRDefault="00F2672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w:rsidR="00F26727" w:rsidRDefault="00F26727">
      <w:pPr>
        <w:pStyle w:val="TextoNormal"/>
      </w:pPr>
      <w:r>
        <w:t xml:space="preserve">&lt;Se você mencionar documentos relacionados, não esqueça de listá-los na seção 1.3.&gt; </w:t>
      </w:r>
    </w:p>
    <w:p w:rsidR="00F26727" w:rsidRDefault="00F26727">
      <w:pPr>
        <w:pStyle w:val="Requisito"/>
      </w:pPr>
      <w:bookmarkStart w:id="177" w:name="_Toc467473468"/>
      <w:bookmarkStart w:id="178" w:name="_Toc467474015"/>
      <w:bookmarkStart w:id="179" w:name="_Toc467477754"/>
      <w:bookmarkStart w:id="180" w:name="_Toc467494900"/>
      <w:bookmarkStart w:id="181" w:name="_Toc467495266"/>
      <w:bookmarkStart w:id="182" w:name="_Toc468086072"/>
      <w:bookmarkStart w:id="183" w:name="_Toc44707991"/>
      <w:r>
        <w:t>[NF…]</w:t>
      </w:r>
      <w:bookmarkEnd w:id="177"/>
      <w:bookmarkEnd w:id="178"/>
      <w:bookmarkEnd w:id="179"/>
      <w:bookmarkEnd w:id="180"/>
      <w:bookmarkEnd w:id="181"/>
      <w:bookmarkEnd w:id="182"/>
      <w:r>
        <w:t xml:space="preserve"> &lt;Nome do requisito&gt;</w:t>
      </w:r>
      <w:bookmarkEnd w:id="183"/>
    </w:p>
    <w:p w:rsidR="00BB4A40" w:rsidRDefault="00BB4A40" w:rsidP="00BB4A40">
      <w:pPr>
        <w:pStyle w:val="TextoNormal"/>
      </w:pPr>
      <w:bookmarkStart w:id="184" w:name="_Toc467473469"/>
      <w:bookmarkStart w:id="185" w:name="_Toc467474016"/>
      <w:bookmarkStart w:id="186" w:name="_Toc467477755"/>
      <w:bookmarkStart w:id="187" w:name="_Toc467494901"/>
      <w:bookmarkStart w:id="188" w:name="_Toc467495267"/>
      <w:bookmarkStart w:id="189" w:name="_Toc468086073"/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tulo2"/>
      </w:pPr>
      <w:bookmarkStart w:id="190" w:name="_Toc44707992"/>
      <w:r>
        <w:lastRenderedPageBreak/>
        <w:t>Hardware e software</w:t>
      </w:r>
      <w:bookmarkEnd w:id="184"/>
      <w:bookmarkEnd w:id="185"/>
      <w:bookmarkEnd w:id="186"/>
      <w:bookmarkEnd w:id="187"/>
      <w:bookmarkEnd w:id="188"/>
      <w:bookmarkEnd w:id="189"/>
      <w:bookmarkEnd w:id="190"/>
    </w:p>
    <w:p w:rsidR="00F26727" w:rsidRDefault="00F26727">
      <w:pPr>
        <w:pStyle w:val="TextoNormal"/>
      </w:pPr>
      <w:bookmarkStart w:id="191" w:name="_Ref471381570"/>
      <w:r>
        <w:t xml:space="preserve">Esta seção descreve os requisitos não funcionais associados ao hardware e software usados para desenvolver ou para executar o sistema. </w:t>
      </w:r>
    </w:p>
    <w:p w:rsidR="00F26727" w:rsidRDefault="00F26727">
      <w:pPr>
        <w:pStyle w:val="Requisito"/>
      </w:pPr>
      <w:bookmarkStart w:id="192" w:name="_Toc467473470"/>
      <w:bookmarkStart w:id="193" w:name="_Toc467474017"/>
      <w:bookmarkStart w:id="194" w:name="_Toc467477756"/>
      <w:bookmarkStart w:id="195" w:name="_Toc467494902"/>
      <w:bookmarkStart w:id="196" w:name="_Toc467495268"/>
      <w:bookmarkStart w:id="197" w:name="_Toc468086074"/>
      <w:bookmarkStart w:id="198" w:name="_Toc44707993"/>
      <w:r>
        <w:t>[NF…]</w:t>
      </w:r>
      <w:bookmarkEnd w:id="192"/>
      <w:bookmarkEnd w:id="193"/>
      <w:bookmarkEnd w:id="194"/>
      <w:bookmarkEnd w:id="195"/>
      <w:bookmarkEnd w:id="196"/>
      <w:bookmarkEnd w:id="197"/>
      <w:r>
        <w:t xml:space="preserve"> &lt;Nome do requisito&gt;</w:t>
      </w:r>
      <w:bookmarkEnd w:id="198"/>
    </w:p>
    <w:p w:rsidR="00BB4A40" w:rsidRDefault="00BB4A40" w:rsidP="00BB4A40">
      <w:pPr>
        <w:pStyle w:val="TextoNormal"/>
      </w:pPr>
      <w:r>
        <w:t xml:space="preserve">&lt;Descreva o requisito não funcional e substitua um dos símbolos abaixo por </w:t>
      </w:r>
      <w:r>
        <w:sym w:font="Wingdings" w:char="F0FE"/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B4A40" w:rsidTr="00506043">
        <w:tc>
          <w:tcPr>
            <w:tcW w:w="1559" w:type="dxa"/>
            <w:vAlign w:val="center"/>
          </w:tcPr>
          <w:p w:rsidR="00BB4A40" w:rsidRDefault="00BB4A40" w:rsidP="0050604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RDefault="00BB4A40" w:rsidP="0050604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B4A40" w:rsidRDefault="00BB4A40" w:rsidP="00506043">
            <w:pPr>
              <w:pStyle w:val="TextoNormal"/>
              <w:ind w:left="0"/>
            </w:pPr>
            <w:r>
              <w:t>Desejável</w:t>
            </w:r>
          </w:p>
        </w:tc>
      </w:tr>
    </w:tbl>
    <w:p w:rsidR="00F26727" w:rsidRDefault="00F26727">
      <w:pPr>
        <w:pStyle w:val="TextoNormal"/>
      </w:pPr>
    </w:p>
    <w:p w:rsidR="00F26727" w:rsidRDefault="00F26727">
      <w:pPr>
        <w:pStyle w:val="TextoNormal"/>
        <w:sectPr w:rsidR="00F26727">
          <w:headerReference w:type="default" r:id="rId2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99" w:name="_Toc467473471"/>
    <w:bookmarkStart w:id="200" w:name="_Toc467474018"/>
    <w:bookmarkStart w:id="201" w:name="_Toc467477757"/>
    <w:bookmarkStart w:id="202" w:name="_Toc467494903"/>
    <w:bookmarkStart w:id="203" w:name="_Toc467495269"/>
    <w:bookmarkStart w:id="204" w:name="_Toc468086075"/>
    <w:p w:rsidR="00F26727" w:rsidRDefault="007C0541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030" type="#_x0000_t75" style="width:29.25pt;height:36.75pt" o:ole="">
            <v:imagedata r:id="rId25" o:title=""/>
          </v:shape>
          <o:OLEObject Type="Embed" ProgID="Word.Picture.6" ShapeID="_x0000_i1030" DrawAspect="Content" ObjectID="_1655321045" r:id="rId26"/>
        </w:object>
      </w:r>
    </w:p>
    <w:p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F26727" w:rsidRDefault="00F26727">
      <w:pPr>
        <w:pStyle w:val="Ttulo1"/>
      </w:pPr>
      <w:r>
        <w:t>Descrição da interface</w:t>
      </w:r>
      <w:bookmarkEnd w:id="191"/>
      <w:r>
        <w:t xml:space="preserve"> com o usuário</w:t>
      </w:r>
      <w:bookmarkEnd w:id="199"/>
      <w:bookmarkEnd w:id="200"/>
      <w:bookmarkEnd w:id="201"/>
      <w:bookmarkEnd w:id="202"/>
      <w:bookmarkEnd w:id="203"/>
      <w:bookmarkEnd w:id="204"/>
    </w:p>
    <w:p w:rsidR="00F26727" w:rsidRPr="00506043" w:rsidRDefault="00F2672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="00376C8A" w:rsidRPr="00506043">
        <w:rPr>
          <w:color w:val="5B9BD5"/>
        </w:rPr>
        <w:t xml:space="preserve">O aluno pode </w:t>
      </w:r>
      <w:r w:rsidR="001E4902" w:rsidRPr="00506043">
        <w:rPr>
          <w:color w:val="5B9BD5"/>
        </w:rPr>
        <w:t>utilizar ferramentas como Balsamiq para prototipar a interface</w:t>
      </w:r>
      <w:r w:rsidR="004703C7" w:rsidRPr="00506043">
        <w:rPr>
          <w:color w:val="5B9BD5"/>
        </w:rPr>
        <w:t>, apesar de não ser a melhor opção</w:t>
      </w:r>
      <w:r w:rsidR="00376C8A" w:rsidRPr="00506043">
        <w:rPr>
          <w:color w:val="5B9BD5"/>
        </w:rPr>
        <w:t xml:space="preserve">. Mais ferramentas podem ser encontradas em </w:t>
      </w:r>
      <w:hyperlink r:id="rId27" w:history="1">
        <w:r w:rsidR="00376C8A" w:rsidRPr="005E7C47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="001E4902" w:rsidRPr="00506043">
        <w:rPr>
          <w:color w:val="5B9BD5"/>
        </w:rPr>
        <w:t xml:space="preserve"> </w:t>
      </w:r>
      <w:r w:rsidR="004703C7" w:rsidRPr="00506043">
        <w:rPr>
          <w:color w:val="5B9BD5"/>
        </w:rPr>
        <w:t>A melhor opção RECOMENDADA</w:t>
      </w:r>
      <w:r w:rsidR="001E4902" w:rsidRPr="00506043">
        <w:rPr>
          <w:color w:val="5B9BD5"/>
        </w:rPr>
        <w:t xml:space="preserve"> FORTEMENTE </w:t>
      </w:r>
      <w:r w:rsidR="004703C7" w:rsidRPr="00506043">
        <w:rPr>
          <w:color w:val="5B9BD5"/>
        </w:rPr>
        <w:t xml:space="preserve">é para </w:t>
      </w:r>
      <w:r w:rsidR="001E4902" w:rsidRPr="00506043">
        <w:rPr>
          <w:color w:val="5B9BD5"/>
        </w:rPr>
        <w:t xml:space="preserve">o aluno </w:t>
      </w:r>
      <w:r w:rsidR="004703C7" w:rsidRPr="00506043">
        <w:rPr>
          <w:color w:val="5B9BD5"/>
        </w:rPr>
        <w:t>fazer</w:t>
      </w:r>
      <w:r w:rsidR="001E4902" w:rsidRPr="00506043">
        <w:rPr>
          <w:color w:val="5B9BD5"/>
        </w:rPr>
        <w:t xml:space="preserve"> a prototipação da interface em HTML, Angular ou qualquer outra tecnologia que o permita fazer a interface de sistema</w:t>
      </w:r>
      <w:r w:rsidR="00106D1A" w:rsidRPr="00506043">
        <w:rPr>
          <w:color w:val="5B9BD5"/>
        </w:rPr>
        <w:t>s</w:t>
      </w:r>
      <w:r w:rsidR="001E4902" w:rsidRPr="00506043">
        <w:rPr>
          <w:color w:val="5B9BD5"/>
        </w:rPr>
        <w:t xml:space="preserve"> WEB</w:t>
      </w:r>
      <w:r w:rsidR="004703C7" w:rsidRPr="00506043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="001E4902" w:rsidRPr="00506043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="00106D1A" w:rsidRPr="00506043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="00106D1A" w:rsidRPr="00506043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="00106D1A" w:rsidRPr="00506043">
        <w:rPr>
          <w:color w:val="5B9BD5"/>
        </w:rPr>
        <w:t>uma subseção</w:t>
      </w:r>
      <w:r w:rsidRPr="00506043">
        <w:rPr>
          <w:color w:val="5B9BD5"/>
        </w:rPr>
        <w:t>.</w:t>
      </w:r>
      <w:r w:rsidR="004703C7" w:rsidRPr="00506043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6221EF" w:rsidRDefault="006221EF" w:rsidP="006221EF">
      <w:pPr>
        <w:pStyle w:val="Ttulo2"/>
      </w:pPr>
      <w:bookmarkStart w:id="205" w:name="_Toc44707994"/>
      <w:r>
        <w:t>MAPA DE NAVEGAÇÃO DE INTERFACES</w:t>
      </w:r>
      <w:bookmarkEnd w:id="205"/>
    </w:p>
    <w:p w:rsidR="004855AC" w:rsidRDefault="008E639D" w:rsidP="00E77561">
      <w:pPr>
        <w:pStyle w:val="TextoNormal"/>
        <w:ind w:left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1328419</wp:posOffset>
            </wp:positionH>
            <wp:positionV relativeFrom="paragraph">
              <wp:posOffset>-1090930</wp:posOffset>
            </wp:positionV>
            <wp:extent cx="3074671" cy="5731510"/>
            <wp:effectExtent l="508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4671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1EF" w:rsidRDefault="006221EF" w:rsidP="00E77561">
      <w:pPr>
        <w:pStyle w:val="TextoNormal"/>
        <w:ind w:left="0"/>
      </w:pPr>
    </w:p>
    <w:p w:rsidR="004855AC" w:rsidRPr="00AB6C99" w:rsidRDefault="004855AC" w:rsidP="00E77561">
      <w:pPr>
        <w:pStyle w:val="TextoNormal"/>
        <w:ind w:left="0"/>
        <w:rPr>
          <w:color w:val="8EAADB"/>
        </w:rPr>
      </w:pPr>
      <w:r w:rsidRPr="00AB6C99">
        <w:rPr>
          <w:color w:val="8EAADB"/>
        </w:rPr>
        <w:t>&lt;O nome dado as interfaces, abaixo, deve ser o mesmo nome que aparecerá na descrição dos Casos de Uso e nas caixas dos mapa de navegação acima.&gt;</w:t>
      </w:r>
    </w:p>
    <w:p w:rsidR="00F26727" w:rsidRDefault="00106D1A">
      <w:pPr>
        <w:pStyle w:val="Ttulo2"/>
      </w:pPr>
      <w:bookmarkStart w:id="206" w:name="_Toc467473472"/>
      <w:bookmarkStart w:id="207" w:name="_Toc467474019"/>
      <w:bookmarkStart w:id="208" w:name="_Toc467477758"/>
      <w:bookmarkStart w:id="209" w:name="_Toc467494904"/>
      <w:bookmarkStart w:id="210" w:name="_Toc467495270"/>
      <w:bookmarkStart w:id="211" w:name="_Toc468086076"/>
      <w:bookmarkStart w:id="212" w:name="_Toc44707995"/>
      <w:r>
        <w:lastRenderedPageBreak/>
        <w:t xml:space="preserve">I_Login </w:t>
      </w:r>
      <w:r w:rsidR="00F26727" w:rsidRPr="00506043">
        <w:rPr>
          <w:color w:val="5B9BD5"/>
        </w:rPr>
        <w:t>&lt;Identificador de uma interfac</w:t>
      </w:r>
      <w:bookmarkEnd w:id="206"/>
      <w:bookmarkEnd w:id="207"/>
      <w:r w:rsidR="00F26727" w:rsidRPr="00506043">
        <w:rPr>
          <w:color w:val="5B9BD5"/>
        </w:rPr>
        <w:t>e&gt;</w:t>
      </w:r>
      <w:bookmarkEnd w:id="208"/>
      <w:bookmarkEnd w:id="209"/>
      <w:bookmarkEnd w:id="210"/>
      <w:bookmarkEnd w:id="211"/>
      <w:bookmarkEnd w:id="212"/>
    </w:p>
    <w:p w:rsidR="00F26727" w:rsidRDefault="007C0541" w:rsidP="00E942D6">
      <w:pPr>
        <w:pStyle w:val="TextoNormal"/>
        <w:jc w:val="center"/>
      </w:pPr>
      <w:r>
        <w:pict>
          <v:shape id="_x0000_i1031" type="#_x0000_t75" alt="Image result for interface de login" style="width:260.25pt;height:210pt">
            <v:imagedata r:id="rId29" r:href="rId30"/>
          </v:shape>
        </w:pict>
      </w:r>
    </w:p>
    <w:p w:rsidR="00F26727" w:rsidRDefault="00E942D6" w:rsidP="00686F78">
      <w:pPr>
        <w:pStyle w:val="Ttulo3"/>
        <w:numPr>
          <w:ilvl w:val="0"/>
          <w:numId w:val="0"/>
        </w:numPr>
      </w:pPr>
      <w:bookmarkStart w:id="213" w:name="_Toc44707996"/>
      <w:r>
        <w:t>Informações c</w:t>
      </w:r>
      <w:r w:rsidR="00F26727">
        <w:t>ríticas da interface</w:t>
      </w:r>
      <w:bookmarkEnd w:id="213"/>
    </w:p>
    <w:p w:rsidR="00E942D6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O campo username deve ser um email válido.</w:t>
      </w:r>
    </w:p>
    <w:p w:rsidR="009C0C24" w:rsidRDefault="00E942D6" w:rsidP="00686F78">
      <w:pPr>
        <w:pStyle w:val="TextoNormal"/>
        <w:numPr>
          <w:ilvl w:val="0"/>
          <w:numId w:val="33"/>
        </w:numPr>
        <w:ind w:left="567" w:hanging="218"/>
      </w:pPr>
      <w:r>
        <w:t>A senha deve conter pelo menos uma letra maiúscula e uma minúscula</w:t>
      </w:r>
    </w:p>
    <w:p w:rsidR="009C0C24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número </w:t>
      </w:r>
    </w:p>
    <w:p w:rsidR="00F26727" w:rsidRDefault="009C0C24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senha deve conter pelo menos </w:t>
      </w:r>
      <w:r w:rsidR="00E942D6">
        <w:t xml:space="preserve">um caracter especial. </w:t>
      </w:r>
    </w:p>
    <w:p w:rsidR="00686F78" w:rsidRDefault="00F72B4E" w:rsidP="00686F78">
      <w:pPr>
        <w:pStyle w:val="TextoNormal"/>
        <w:numPr>
          <w:ilvl w:val="0"/>
          <w:numId w:val="33"/>
        </w:numPr>
        <w:ind w:left="567" w:hanging="218"/>
      </w:pPr>
      <w:r>
        <w:t xml:space="preserve">A </w:t>
      </w:r>
      <w:r w:rsidR="00686F78">
        <w:t>senha deve conter no máximo 50 caracteres.</w:t>
      </w:r>
    </w:p>
    <w:p w:rsidR="00F26727" w:rsidRDefault="00686F78">
      <w:pPr>
        <w:pStyle w:val="Ttulo2"/>
      </w:pPr>
      <w:bookmarkStart w:id="214" w:name="_Toc467473473"/>
      <w:bookmarkStart w:id="215" w:name="_Toc467474020"/>
      <w:bookmarkStart w:id="216" w:name="_Toc467477759"/>
      <w:bookmarkStart w:id="217" w:name="_Toc467494905"/>
      <w:bookmarkStart w:id="218" w:name="_Toc467495271"/>
      <w:bookmarkStart w:id="219" w:name="_Toc468086077"/>
      <w:bookmarkStart w:id="220" w:name="_Toc44707997"/>
      <w:r>
        <w:t>IE_LoginUserNameLogin</w:t>
      </w:r>
      <w:bookmarkEnd w:id="214"/>
      <w:bookmarkEnd w:id="215"/>
      <w:bookmarkEnd w:id="216"/>
      <w:bookmarkEnd w:id="217"/>
      <w:bookmarkEnd w:id="218"/>
      <w:bookmarkEnd w:id="219"/>
      <w:bookmarkEnd w:id="220"/>
    </w:p>
    <w:p w:rsidR="00F26727" w:rsidRDefault="00F26727">
      <w:pPr>
        <w:pStyle w:val="TextoNormal"/>
      </w:pPr>
      <w:r>
        <w:t>&lt;Prossiga no detalhamento das interfaces do sistema, descrevendo todas que for necessário, cada uma em uma subseção.&gt;</w:t>
      </w:r>
    </w:p>
    <w:p w:rsidR="00686F78" w:rsidRDefault="00686F78">
      <w:pPr>
        <w:pStyle w:val="TextoNormal"/>
      </w:pPr>
    </w:p>
    <w:p w:rsidR="00686F78" w:rsidRDefault="00686F78" w:rsidP="00686F78">
      <w:pPr>
        <w:pStyle w:val="Ttulo3"/>
        <w:numPr>
          <w:ilvl w:val="0"/>
          <w:numId w:val="0"/>
        </w:numPr>
      </w:pPr>
      <w:bookmarkStart w:id="221" w:name="_Toc44707998"/>
      <w:r>
        <w:t>Informações críticas da interface</w:t>
      </w:r>
      <w:bookmarkEnd w:id="221"/>
    </w:p>
    <w:p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1</w:t>
      </w:r>
      <w:r>
        <w:t>&gt;.</w:t>
      </w:r>
    </w:p>
    <w:p w:rsidR="00686F78" w:rsidRDefault="00686F78" w:rsidP="00686F78">
      <w:pPr>
        <w:pStyle w:val="TextoNormal"/>
        <w:numPr>
          <w:ilvl w:val="0"/>
          <w:numId w:val="33"/>
        </w:numPr>
        <w:ind w:left="567" w:hanging="218"/>
      </w:pPr>
      <w:r>
        <w:t>&lt;</w:t>
      </w:r>
      <w:r w:rsidRPr="00506043">
        <w:rPr>
          <w:color w:val="9CC2E5"/>
        </w:rPr>
        <w:t>Informação 2</w:t>
      </w:r>
      <w:r>
        <w:t xml:space="preserve">&gt;. </w:t>
      </w:r>
    </w:p>
    <w:p w:rsidR="00686F78" w:rsidRDefault="00686F78">
      <w:pPr>
        <w:pStyle w:val="TextoNormal"/>
      </w:pPr>
    </w:p>
    <w:p w:rsidR="00686F78" w:rsidRDefault="00686F78" w:rsidP="00686F78">
      <w:pPr>
        <w:pStyle w:val="Ttulo2"/>
      </w:pPr>
      <w:bookmarkStart w:id="222" w:name="_Toc44707999"/>
      <w:r>
        <w:t>IE_LoginUserNameLogin&lt;Identificador de outra interface&gt;</w:t>
      </w:r>
      <w:bookmarkEnd w:id="222"/>
    </w:p>
    <w:p w:rsidR="00686F78" w:rsidRDefault="00686F78" w:rsidP="00686F78">
      <w:pPr>
        <w:pStyle w:val="TextoNormal"/>
      </w:pPr>
      <w:r>
        <w:t>&lt;Prossiga no detalhamento das interfaces do sistema, descrevendo todas que for necessário, cada uma em uma subseção.&gt;</w:t>
      </w:r>
    </w:p>
    <w:p w:rsidR="00686F78" w:rsidRDefault="00686F78" w:rsidP="00686F78">
      <w:pPr>
        <w:pStyle w:val="TextoNormal"/>
      </w:pPr>
    </w:p>
    <w:sectPr w:rsidR="00686F78">
      <w:headerReference w:type="default" r:id="rId31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2491" w:rsidRDefault="00972491">
      <w:r>
        <w:separator/>
      </w:r>
    </w:p>
  </w:endnote>
  <w:endnote w:type="continuationSeparator" w:id="0">
    <w:p w:rsidR="00972491" w:rsidRDefault="0097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F26727">
      <w:tc>
        <w:tcPr>
          <w:tcW w:w="6487" w:type="dxa"/>
        </w:tcPr>
        <w:p w:rsidR="00F26727" w:rsidRDefault="00F26727">
          <w:pPr>
            <w:pStyle w:val="Rodap"/>
          </w:pPr>
          <w:r>
            <w:t xml:space="preserve">Versão </w:t>
          </w:r>
          <w:r w:rsidR="00030773">
            <w:t>1.0</w:t>
          </w:r>
        </w:p>
      </w:tc>
      <w:tc>
        <w:tcPr>
          <w:tcW w:w="2799" w:type="dxa"/>
        </w:tcPr>
        <w:p w:rsidR="00F26727" w:rsidRDefault="00030773">
          <w:pPr>
            <w:pStyle w:val="Rodap"/>
            <w:jc w:val="right"/>
          </w:pPr>
          <w:bookmarkStart w:id="2" w:name="_Ref471361557"/>
          <w:r>
            <w:t>Julho</w:t>
          </w:r>
          <w:r w:rsidR="00F26727">
            <w:t xml:space="preserve"> / </w:t>
          </w:r>
          <w:r>
            <w:t>2020</w:t>
          </w:r>
        </w:p>
      </w:tc>
    </w:tr>
    <w:bookmarkEnd w:id="2"/>
  </w:tbl>
  <w:p w:rsidR="00F26727" w:rsidRDefault="00F2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2491" w:rsidRDefault="00972491">
      <w:r>
        <w:separator/>
      </w:r>
    </w:p>
  </w:footnote>
  <w:footnote w:type="continuationSeparator" w:id="0">
    <w:p w:rsidR="00972491" w:rsidRDefault="00972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727" w:rsidRDefault="00F2672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6727" w:rsidRDefault="00F267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727" w:rsidRDefault="00F2672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6727" w:rsidRDefault="00F267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F26727">
      <w:tc>
        <w:tcPr>
          <w:tcW w:w="4621" w:type="dxa"/>
        </w:tcPr>
        <w:p w:rsidR="00F26727" w:rsidRDefault="00F2672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F26727" w:rsidRDefault="00F2672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3DC64E0"/>
    <w:multiLevelType w:val="hybridMultilevel"/>
    <w:tmpl w:val="6130DF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D0F74"/>
    <w:multiLevelType w:val="hybridMultilevel"/>
    <w:tmpl w:val="14BE1A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9" w15:restartNumberingAfterBreak="0">
    <w:nsid w:val="458A117E"/>
    <w:multiLevelType w:val="hybridMultilevel"/>
    <w:tmpl w:val="365A9F56"/>
    <w:lvl w:ilvl="0" w:tplc="219A93AC">
      <w:start w:val="1"/>
      <w:numFmt w:val="bullet"/>
      <w:pStyle w:val="Commarcadores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3105DED"/>
    <w:multiLevelType w:val="hybridMultilevel"/>
    <w:tmpl w:val="22AA1B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6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A115C54"/>
    <w:multiLevelType w:val="hybridMultilevel"/>
    <w:tmpl w:val="8688AA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81A4F51"/>
    <w:multiLevelType w:val="hybridMultilevel"/>
    <w:tmpl w:val="3BB0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50562"/>
    <w:multiLevelType w:val="hybridMultilevel"/>
    <w:tmpl w:val="7854C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21"/>
  </w:num>
  <w:num w:numId="7">
    <w:abstractNumId w:val="10"/>
  </w:num>
  <w:num w:numId="8">
    <w:abstractNumId w:val="9"/>
  </w:num>
  <w:num w:numId="9">
    <w:abstractNumId w:val="26"/>
  </w:num>
  <w:num w:numId="10">
    <w:abstractNumId w:val="2"/>
  </w:num>
  <w:num w:numId="11">
    <w:abstractNumId w:val="20"/>
  </w:num>
  <w:num w:numId="12">
    <w:abstractNumId w:val="6"/>
  </w:num>
  <w:num w:numId="13">
    <w:abstractNumId w:val="29"/>
  </w:num>
  <w:num w:numId="14">
    <w:abstractNumId w:val="13"/>
  </w:num>
  <w:num w:numId="15">
    <w:abstractNumId w:val="24"/>
  </w:num>
  <w:num w:numId="16">
    <w:abstractNumId w:val="27"/>
  </w:num>
  <w:num w:numId="17">
    <w:abstractNumId w:val="0"/>
  </w:num>
  <w:num w:numId="18">
    <w:abstractNumId w:val="12"/>
  </w:num>
  <w:num w:numId="19">
    <w:abstractNumId w:val="22"/>
  </w:num>
  <w:num w:numId="20">
    <w:abstractNumId w:val="1"/>
  </w:num>
  <w:num w:numId="21">
    <w:abstractNumId w:val="15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8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5"/>
  </w:num>
  <w:num w:numId="34">
    <w:abstractNumId w:val="16"/>
  </w:num>
  <w:num w:numId="35">
    <w:abstractNumId w:val="19"/>
  </w:num>
  <w:num w:numId="36">
    <w:abstractNumId w:val="30"/>
  </w:num>
  <w:num w:numId="37">
    <w:abstractNumId w:val="31"/>
  </w:num>
  <w:num w:numId="38">
    <w:abstractNumId w:val="23"/>
  </w:num>
  <w:num w:numId="39">
    <w:abstractNumId w:val="28"/>
  </w:num>
  <w:num w:numId="40">
    <w:abstractNumId w:val="14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30773"/>
    <w:rsid w:val="0003427F"/>
    <w:rsid w:val="00037FD6"/>
    <w:rsid w:val="000669E9"/>
    <w:rsid w:val="0007745E"/>
    <w:rsid w:val="000C7E33"/>
    <w:rsid w:val="00106D1A"/>
    <w:rsid w:val="001149E6"/>
    <w:rsid w:val="001716C7"/>
    <w:rsid w:val="001903F5"/>
    <w:rsid w:val="001A74BB"/>
    <w:rsid w:val="001B03B7"/>
    <w:rsid w:val="001D3379"/>
    <w:rsid w:val="001E4902"/>
    <w:rsid w:val="001F3546"/>
    <w:rsid w:val="002057CE"/>
    <w:rsid w:val="00234986"/>
    <w:rsid w:val="0026024F"/>
    <w:rsid w:val="002822CF"/>
    <w:rsid w:val="002832A7"/>
    <w:rsid w:val="002B36E1"/>
    <w:rsid w:val="002B3C5C"/>
    <w:rsid w:val="002C7DBC"/>
    <w:rsid w:val="003012E4"/>
    <w:rsid w:val="00346E71"/>
    <w:rsid w:val="00355001"/>
    <w:rsid w:val="0036042C"/>
    <w:rsid w:val="003634FE"/>
    <w:rsid w:val="00376C8A"/>
    <w:rsid w:val="003B0287"/>
    <w:rsid w:val="003E2F5D"/>
    <w:rsid w:val="0043558A"/>
    <w:rsid w:val="004703C7"/>
    <w:rsid w:val="004855AC"/>
    <w:rsid w:val="004B1449"/>
    <w:rsid w:val="004D3D60"/>
    <w:rsid w:val="004E3BA3"/>
    <w:rsid w:val="00506043"/>
    <w:rsid w:val="005366A7"/>
    <w:rsid w:val="005557E6"/>
    <w:rsid w:val="00576327"/>
    <w:rsid w:val="00576648"/>
    <w:rsid w:val="005C5014"/>
    <w:rsid w:val="005C785E"/>
    <w:rsid w:val="005D17F2"/>
    <w:rsid w:val="006166BA"/>
    <w:rsid w:val="006221EF"/>
    <w:rsid w:val="00631CAB"/>
    <w:rsid w:val="006819AE"/>
    <w:rsid w:val="00685E37"/>
    <w:rsid w:val="00686F78"/>
    <w:rsid w:val="007010B6"/>
    <w:rsid w:val="00717049"/>
    <w:rsid w:val="0072628C"/>
    <w:rsid w:val="007C0541"/>
    <w:rsid w:val="00824933"/>
    <w:rsid w:val="0083455B"/>
    <w:rsid w:val="0086573D"/>
    <w:rsid w:val="00884809"/>
    <w:rsid w:val="008E3941"/>
    <w:rsid w:val="008E639D"/>
    <w:rsid w:val="00972491"/>
    <w:rsid w:val="009770B5"/>
    <w:rsid w:val="009A5D87"/>
    <w:rsid w:val="009C0C24"/>
    <w:rsid w:val="009C3DDF"/>
    <w:rsid w:val="00A33543"/>
    <w:rsid w:val="00AB6C99"/>
    <w:rsid w:val="00AC2B73"/>
    <w:rsid w:val="00AD3842"/>
    <w:rsid w:val="00AF2511"/>
    <w:rsid w:val="00AF5C3E"/>
    <w:rsid w:val="00B03FF9"/>
    <w:rsid w:val="00B045A1"/>
    <w:rsid w:val="00B06729"/>
    <w:rsid w:val="00B0697B"/>
    <w:rsid w:val="00B47631"/>
    <w:rsid w:val="00B66A90"/>
    <w:rsid w:val="00B72F7E"/>
    <w:rsid w:val="00B76039"/>
    <w:rsid w:val="00BB4A40"/>
    <w:rsid w:val="00BB795D"/>
    <w:rsid w:val="00BC1682"/>
    <w:rsid w:val="00BC26A7"/>
    <w:rsid w:val="00C1576A"/>
    <w:rsid w:val="00C6290A"/>
    <w:rsid w:val="00C732B5"/>
    <w:rsid w:val="00CA6537"/>
    <w:rsid w:val="00CC5ABA"/>
    <w:rsid w:val="00D26F09"/>
    <w:rsid w:val="00D40FCB"/>
    <w:rsid w:val="00DA7620"/>
    <w:rsid w:val="00DE3A12"/>
    <w:rsid w:val="00E00CDF"/>
    <w:rsid w:val="00E07A87"/>
    <w:rsid w:val="00E10591"/>
    <w:rsid w:val="00E175BF"/>
    <w:rsid w:val="00E43E0D"/>
    <w:rsid w:val="00E7350F"/>
    <w:rsid w:val="00E77561"/>
    <w:rsid w:val="00E942D6"/>
    <w:rsid w:val="00E94FCC"/>
    <w:rsid w:val="00EB1672"/>
    <w:rsid w:val="00EC724F"/>
    <w:rsid w:val="00ED0034"/>
    <w:rsid w:val="00F217D7"/>
    <w:rsid w:val="00F26727"/>
    <w:rsid w:val="00F345B6"/>
    <w:rsid w:val="00F72B4E"/>
    <w:rsid w:val="00F80559"/>
    <w:rsid w:val="00FA05E0"/>
    <w:rsid w:val="00FE4DBC"/>
    <w:rsid w:val="00F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47A09"/>
  <w15:chartTrackingRefBased/>
  <w15:docId w15:val="{85D7DBA4-F715-4615-AE66-3A89FEC9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5"/>
      </w:numPr>
      <w:spacing w:before="60" w:after="6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832A7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western">
    <w:name w:val="western"/>
    <w:basedOn w:val="Normal"/>
    <w:rsid w:val="00ED0034"/>
    <w:pPr>
      <w:spacing w:before="100" w:beforeAutospacing="1" w:after="119"/>
    </w:pPr>
    <w:rPr>
      <w:rFonts w:eastAsiaTheme="minorEastAs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D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https://sistemasinf162.files.wordpress.com/2014/06/c2.jpg" TargetMode="External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image" Target="media/image1.wmf"/><Relationship Id="rId17" Type="http://schemas.openxmlformats.org/officeDocument/2006/relationships/image" Target="media/image3.jpeg"/><Relationship Id="rId25" Type="http://schemas.openxmlformats.org/officeDocument/2006/relationships/image" Target="media/image6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oleObject" Target="embeddings/oleObject2.bin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7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www.adempiere.com/images/2/2f/Shipments_Customer.PNG" TargetMode="External"/><Relationship Id="rId23" Type="http://schemas.openxmlformats.org/officeDocument/2006/relationships/oleObject" Target="embeddings/oleObject3.bin"/><Relationship Id="rId28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openxmlformats.org/officeDocument/2006/relationships/image" Target="media/image4.wmf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5.wmf"/><Relationship Id="rId27" Type="http://schemas.openxmlformats.org/officeDocument/2006/relationships/hyperlink" Target="https://dcrazed.com/best-free-wireframe-tools/" TargetMode="External"/><Relationship Id="rId30" Type="http://schemas.openxmlformats.org/officeDocument/2006/relationships/image" Target="https://st.depositphotos.com/2167093/3436/v/950/depositphotos_34365489-stock-illustration-vector-login-interface-username-and.jpg" TargetMode="External"/><Relationship Id="rId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39</TotalTime>
  <Pages>17</Pages>
  <Words>3373</Words>
  <Characters>18219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21549</CharactersWithSpaces>
  <SharedDoc>false</SharedDoc>
  <HLinks>
    <vt:vector size="6" baseType="variant">
      <vt:variant>
        <vt:i4>3473506</vt:i4>
      </vt:variant>
      <vt:variant>
        <vt:i4>144</vt:i4>
      </vt:variant>
      <vt:variant>
        <vt:i4>0</vt:i4>
      </vt:variant>
      <vt:variant>
        <vt:i4>5</vt:i4>
      </vt:variant>
      <vt:variant>
        <vt:lpwstr>https://dcrazed.com/best-free-wireframe-tools/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Anderson Leal</cp:lastModifiedBy>
  <cp:revision>49</cp:revision>
  <cp:lastPrinted>1997-08-08T11:22:00Z</cp:lastPrinted>
  <dcterms:created xsi:type="dcterms:W3CDTF">2020-07-04T00:54:00Z</dcterms:created>
  <dcterms:modified xsi:type="dcterms:W3CDTF">2020-07-04T01:32:00Z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